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008"/>
        <w:tblW w:w="10136" w:type="dxa"/>
        <w:tblLook w:val="04A0" w:firstRow="1" w:lastRow="0" w:firstColumn="1" w:lastColumn="0" w:noHBand="0" w:noVBand="1"/>
      </w:tblPr>
      <w:tblGrid>
        <w:gridCol w:w="2245"/>
        <w:gridCol w:w="7891"/>
      </w:tblGrid>
      <w:tr w:rsidR="003965D7" w:rsidRPr="00C62F37" w14:paraId="69DE56CB" w14:textId="77777777" w:rsidTr="00E13A33">
        <w:trPr>
          <w:trHeight w:val="390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12302A82" w14:textId="77777777" w:rsidR="003965D7" w:rsidRDefault="003965D7" w:rsidP="00E13A33">
            <w:pPr>
              <w:pStyle w:val="LO-normal"/>
              <w:spacing w:before="20"/>
              <w:rPr>
                <w:rFonts w:ascii="Work Sans" w:eastAsia="Open Sans" w:hAnsi="Work Sans" w:cs="Open Sans"/>
                <w:b/>
                <w:bCs/>
                <w:sz w:val="16"/>
                <w:szCs w:val="16"/>
              </w:rPr>
            </w:pPr>
            <w:bookmarkStart w:id="0" w:name="_Hlk157879914"/>
            <w:r w:rsidRPr="00375D05">
              <w:rPr>
                <w:rFonts w:ascii="Work Sans" w:eastAsia="Open Sans" w:hAnsi="Work Sans" w:cs="Open Sans"/>
                <w:b/>
                <w:bCs/>
                <w:sz w:val="16"/>
                <w:szCs w:val="16"/>
              </w:rPr>
              <w:t>Problem Statement Title</w:t>
            </w:r>
          </w:p>
        </w:tc>
        <w:tc>
          <w:tcPr>
            <w:tcW w:w="7891" w:type="dxa"/>
            <w:vAlign w:val="center"/>
          </w:tcPr>
          <w:p w14:paraId="5CDB732C" w14:textId="77777777" w:rsidR="003965D7" w:rsidRPr="00D34E2B" w:rsidRDefault="003965D7" w:rsidP="00E13A33">
            <w:pPr>
              <w:pStyle w:val="LO-normal"/>
              <w:spacing w:before="20"/>
              <w:rPr>
                <w:rFonts w:ascii="Work Sans" w:eastAsia="Open Sans" w:hAnsi="Work Sans" w:cs="Open Sans"/>
                <w:bCs/>
                <w:sz w:val="16"/>
                <w:szCs w:val="16"/>
              </w:rPr>
            </w:pPr>
            <w:r>
              <w:rPr>
                <w:rFonts w:ascii="Work Sans" w:eastAsia="Open Sans" w:hAnsi="Work Sans" w:cs="Open Sans"/>
                <w:sz w:val="18"/>
                <w:szCs w:val="18"/>
              </w:rPr>
              <w:t>Finding Nearest Primes</w:t>
            </w:r>
          </w:p>
        </w:tc>
      </w:tr>
      <w:tr w:rsidR="003965D7" w:rsidRPr="00D34E2B" w14:paraId="0ABD42A3" w14:textId="77777777" w:rsidTr="00E13A33">
        <w:trPr>
          <w:trHeight w:val="390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1ECE1B8F" w14:textId="77777777" w:rsidR="003965D7" w:rsidRDefault="003965D7" w:rsidP="00E13A33">
            <w:pPr>
              <w:pStyle w:val="LO-normal"/>
              <w:spacing w:before="20"/>
              <w:rPr>
                <w:rFonts w:ascii="Work Sans" w:eastAsia="Open Sans" w:hAnsi="Work Sans" w:cs="Open Sans"/>
                <w:b/>
                <w:bCs/>
                <w:sz w:val="16"/>
                <w:szCs w:val="16"/>
              </w:rPr>
            </w:pPr>
            <w:r w:rsidRPr="00375D05">
              <w:rPr>
                <w:rFonts w:ascii="Work Sans" w:eastAsia="Open Sans" w:hAnsi="Work Sans" w:cs="Open Sans"/>
                <w:b/>
                <w:bCs/>
                <w:sz w:val="16"/>
                <w:szCs w:val="16"/>
              </w:rPr>
              <w:t>C programming Concept</w:t>
            </w:r>
          </w:p>
        </w:tc>
        <w:tc>
          <w:tcPr>
            <w:tcW w:w="7891" w:type="dxa"/>
            <w:vAlign w:val="center"/>
          </w:tcPr>
          <w:p w14:paraId="64040EEB" w14:textId="77777777" w:rsidR="003965D7" w:rsidRPr="00D34E2B" w:rsidRDefault="003965D7" w:rsidP="00E13A33">
            <w:pPr>
              <w:pStyle w:val="LO-normal"/>
              <w:spacing w:before="20"/>
              <w:rPr>
                <w:rFonts w:ascii="Work Sans" w:eastAsia="Open Sans" w:hAnsi="Work Sans" w:cs="Open Sans"/>
                <w:bCs/>
                <w:sz w:val="16"/>
                <w:szCs w:val="16"/>
              </w:rPr>
            </w:pPr>
            <w:r>
              <w:rPr>
                <w:rFonts w:ascii="Work Sans" w:eastAsia="Open Sans" w:hAnsi="Work Sans" w:cs="Open Sans"/>
                <w:sz w:val="18"/>
                <w:szCs w:val="18"/>
              </w:rPr>
              <w:t>Pointer arithmetic,  Array – 1D</w:t>
            </w:r>
          </w:p>
        </w:tc>
      </w:tr>
      <w:tr w:rsidR="003965D7" w:rsidRPr="00D34E2B" w14:paraId="631DD9DE" w14:textId="77777777" w:rsidTr="00E13A33">
        <w:trPr>
          <w:trHeight w:val="380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19B224F5" w14:textId="77777777" w:rsidR="003965D7" w:rsidRDefault="003965D7" w:rsidP="00E13A33">
            <w:pPr>
              <w:pStyle w:val="LO-normal"/>
              <w:spacing w:before="20"/>
              <w:rPr>
                <w:rFonts w:ascii="Work Sans" w:eastAsia="Open Sans" w:hAnsi="Work Sans" w:cs="Open Sans"/>
                <w:b/>
                <w:bCs/>
                <w:sz w:val="16"/>
                <w:szCs w:val="16"/>
              </w:rPr>
            </w:pPr>
            <w:r w:rsidRPr="00375D05">
              <w:rPr>
                <w:rFonts w:ascii="Work Sans" w:eastAsia="Open Sans" w:hAnsi="Work Sans" w:cs="Open Sans"/>
                <w:b/>
                <w:bCs/>
                <w:sz w:val="16"/>
                <w:szCs w:val="16"/>
              </w:rPr>
              <w:t>Additional Programming Concepts</w:t>
            </w:r>
          </w:p>
        </w:tc>
        <w:tc>
          <w:tcPr>
            <w:tcW w:w="7891" w:type="dxa"/>
            <w:vAlign w:val="center"/>
          </w:tcPr>
          <w:p w14:paraId="62409841" w14:textId="77777777" w:rsidR="003965D7" w:rsidRPr="00D34E2B" w:rsidRDefault="003965D7" w:rsidP="00E13A33">
            <w:pPr>
              <w:pStyle w:val="LO-normal"/>
              <w:spacing w:before="20"/>
              <w:rPr>
                <w:rFonts w:ascii="Work Sans" w:eastAsia="Open Sans" w:hAnsi="Work Sans" w:cs="Open Sans"/>
                <w:bCs/>
                <w:sz w:val="16"/>
                <w:szCs w:val="16"/>
              </w:rPr>
            </w:pPr>
            <w:r>
              <w:rPr>
                <w:rFonts w:ascii="Work Sans" w:eastAsia="Open Sans" w:hAnsi="Work Sans" w:cs="Open Sans"/>
                <w:sz w:val="18"/>
                <w:szCs w:val="18"/>
              </w:rPr>
              <w:t>Sorting</w:t>
            </w:r>
          </w:p>
        </w:tc>
      </w:tr>
      <w:bookmarkEnd w:id="0"/>
    </w:tbl>
    <w:p w14:paraId="01AC95AB" w14:textId="77777777" w:rsidR="00E13A33" w:rsidRDefault="00E13A33" w:rsidP="007E520B">
      <w:pPr>
        <w:rPr>
          <w:b/>
          <w:bCs/>
        </w:rPr>
      </w:pPr>
    </w:p>
    <w:p w14:paraId="4BB17322" w14:textId="77777777" w:rsidR="00E13A33" w:rsidRDefault="00E13A33" w:rsidP="007E520B">
      <w:pPr>
        <w:rPr>
          <w:b/>
          <w:bCs/>
        </w:rPr>
      </w:pPr>
    </w:p>
    <w:p w14:paraId="5BC0CCB4" w14:textId="65657E56" w:rsidR="00133DB2" w:rsidRDefault="002E620D" w:rsidP="007E520B">
      <w:pPr>
        <w:rPr>
          <w:b/>
          <w:bCs/>
        </w:rPr>
      </w:pPr>
      <w:r w:rsidRPr="00E65693">
        <w:rPr>
          <w:b/>
          <w:bCs/>
        </w:rPr>
        <w:t>Introduction:</w:t>
      </w:r>
    </w:p>
    <w:p w14:paraId="04FEC9B2" w14:textId="77777777" w:rsidR="007E520B" w:rsidRPr="007E520B" w:rsidRDefault="007E520B" w:rsidP="007E520B">
      <w:pPr>
        <w:rPr>
          <w:b/>
          <w:bCs/>
          <w:sz w:val="10"/>
          <w:szCs w:val="8"/>
        </w:rPr>
      </w:pPr>
    </w:p>
    <w:p w14:paraId="025BD250" w14:textId="77777777" w:rsidR="00464D79" w:rsidRPr="007E520B" w:rsidRDefault="00464D79" w:rsidP="007E520B">
      <w:pPr>
        <w:pStyle w:val="BodyText"/>
        <w:spacing w:line="360" w:lineRule="auto"/>
        <w:jc w:val="both"/>
        <w:rPr>
          <w:rFonts w:asciiTheme="minorHAnsi" w:eastAsiaTheme="minorEastAsia" w:hAnsiTheme="minorHAnsi" w:cstheme="minorBidi"/>
          <w:sz w:val="18"/>
          <w:szCs w:val="18"/>
        </w:rPr>
      </w:pPr>
      <w:r w:rsidRPr="007E520B">
        <w:rPr>
          <w:rFonts w:asciiTheme="minorHAnsi" w:eastAsiaTheme="minorEastAsia" w:hAnsiTheme="minorHAnsi" w:cstheme="minorBidi"/>
          <w:sz w:val="18"/>
          <w:szCs w:val="18"/>
        </w:rPr>
        <w:t xml:space="preserve">Professor </w:t>
      </w:r>
      <w:proofErr w:type="spellStart"/>
      <w:r w:rsidRPr="007E520B">
        <w:rPr>
          <w:rFonts w:asciiTheme="minorHAnsi" w:eastAsiaTheme="minorEastAsia" w:hAnsiTheme="minorHAnsi" w:cstheme="minorBidi"/>
          <w:sz w:val="18"/>
          <w:szCs w:val="18"/>
        </w:rPr>
        <w:t>Jsmith</w:t>
      </w:r>
      <w:proofErr w:type="spellEnd"/>
      <w:r w:rsidRPr="007E520B">
        <w:rPr>
          <w:rFonts w:asciiTheme="minorHAnsi" w:eastAsiaTheme="minorEastAsia" w:hAnsiTheme="minorHAnsi" w:cstheme="minorBidi"/>
          <w:sz w:val="18"/>
          <w:szCs w:val="18"/>
        </w:rPr>
        <w:t xml:space="preserve"> amazed at the problem-solving ability among a group of students, so he starts the session daily with new challenges to help them gain expertise. Today's challenge is to find prime numbers using the following rule:</w:t>
      </w:r>
    </w:p>
    <w:p w14:paraId="774B43D0" w14:textId="77777777" w:rsidR="00C329EB" w:rsidRDefault="00464D79" w:rsidP="00C329EB">
      <w:pPr>
        <w:pStyle w:val="BodyText"/>
        <w:numPr>
          <w:ilvl w:val="0"/>
          <w:numId w:val="37"/>
        </w:numPr>
        <w:spacing w:line="360" w:lineRule="auto"/>
        <w:jc w:val="both"/>
        <w:rPr>
          <w:rFonts w:asciiTheme="minorHAnsi" w:eastAsiaTheme="minorEastAsia" w:hAnsiTheme="minorHAnsi" w:cstheme="minorBidi"/>
          <w:b/>
          <w:bCs/>
          <w:sz w:val="18"/>
          <w:szCs w:val="18"/>
        </w:rPr>
      </w:pPr>
      <w:r w:rsidRPr="007E520B">
        <w:rPr>
          <w:rFonts w:asciiTheme="minorHAnsi" w:eastAsiaTheme="minorEastAsia" w:hAnsiTheme="minorHAnsi" w:cstheme="minorBidi"/>
          <w:sz w:val="18"/>
          <w:szCs w:val="18"/>
        </w:rPr>
        <w:t>The students were given an array of integers, and their task was to create a special function called "</w:t>
      </w:r>
      <w:proofErr w:type="spellStart"/>
      <w:r w:rsidRPr="007E520B">
        <w:rPr>
          <w:rFonts w:asciiTheme="minorHAnsi" w:eastAsiaTheme="minorEastAsia" w:hAnsiTheme="minorHAnsi" w:cstheme="minorBidi"/>
          <w:sz w:val="18"/>
          <w:szCs w:val="18"/>
        </w:rPr>
        <w:t>squareNumbers</w:t>
      </w:r>
      <w:proofErr w:type="spellEnd"/>
      <w:r w:rsidRPr="007E520B">
        <w:rPr>
          <w:rFonts w:asciiTheme="minorHAnsi" w:eastAsiaTheme="minorEastAsia" w:hAnsiTheme="minorHAnsi" w:cstheme="minorBidi"/>
          <w:sz w:val="18"/>
          <w:szCs w:val="18"/>
        </w:rPr>
        <w:t>" that could modify the array in place</w:t>
      </w:r>
      <w:r w:rsidR="006768A2" w:rsidRPr="007E520B">
        <w:rPr>
          <w:rFonts w:asciiTheme="minorHAnsi" w:eastAsiaTheme="minorEastAsia" w:hAnsiTheme="minorHAnsi" w:cstheme="minorBidi"/>
          <w:sz w:val="18"/>
          <w:szCs w:val="18"/>
        </w:rPr>
        <w:t xml:space="preserve">, </w:t>
      </w:r>
      <w:r w:rsidRPr="007E520B">
        <w:rPr>
          <w:rFonts w:asciiTheme="minorHAnsi" w:eastAsiaTheme="minorEastAsia" w:hAnsiTheme="minorHAnsi" w:cstheme="minorBidi"/>
          <w:sz w:val="18"/>
          <w:szCs w:val="18"/>
        </w:rPr>
        <w:t xml:space="preserve">replacing each element with its square using </w:t>
      </w:r>
      <w:r w:rsidRPr="007E520B">
        <w:rPr>
          <w:rFonts w:asciiTheme="minorHAnsi" w:eastAsiaTheme="minorEastAsia" w:hAnsiTheme="minorHAnsi" w:cstheme="minorBidi"/>
          <w:b/>
          <w:bCs/>
          <w:sz w:val="18"/>
          <w:szCs w:val="18"/>
        </w:rPr>
        <w:t xml:space="preserve">pointer </w:t>
      </w:r>
      <w:r w:rsidRPr="00EB2107">
        <w:rPr>
          <w:rFonts w:asciiTheme="minorHAnsi" w:eastAsiaTheme="minorEastAsia" w:hAnsiTheme="minorHAnsi" w:cstheme="minorBidi"/>
          <w:b/>
          <w:bCs/>
          <w:sz w:val="18"/>
          <w:szCs w:val="18"/>
        </w:rPr>
        <w:t xml:space="preserve">arithmetic. </w:t>
      </w:r>
    </w:p>
    <w:p w14:paraId="403D69EA" w14:textId="77777777" w:rsidR="00C329EB" w:rsidRPr="00C329EB" w:rsidRDefault="00464D79" w:rsidP="00C329EB">
      <w:pPr>
        <w:pStyle w:val="BodyText"/>
        <w:numPr>
          <w:ilvl w:val="0"/>
          <w:numId w:val="37"/>
        </w:numPr>
        <w:spacing w:line="360" w:lineRule="auto"/>
        <w:jc w:val="both"/>
        <w:rPr>
          <w:rFonts w:asciiTheme="minorHAnsi" w:eastAsiaTheme="minorEastAsia" w:hAnsiTheme="minorHAnsi" w:cstheme="minorBidi"/>
          <w:b/>
          <w:bCs/>
          <w:sz w:val="18"/>
          <w:szCs w:val="18"/>
        </w:rPr>
      </w:pPr>
      <w:r w:rsidRPr="00C329EB">
        <w:rPr>
          <w:rFonts w:asciiTheme="minorHAnsi" w:eastAsiaTheme="minorEastAsia" w:hAnsiTheme="minorHAnsi" w:cstheme="minorBidi"/>
          <w:sz w:val="18"/>
          <w:szCs w:val="18"/>
        </w:rPr>
        <w:t>After modifying the array,</w:t>
      </w:r>
      <w:r w:rsidR="007D03C9" w:rsidRPr="00C329EB">
        <w:rPr>
          <w:rFonts w:asciiTheme="minorHAnsi" w:eastAsiaTheme="minorEastAsia" w:hAnsiTheme="minorHAnsi" w:cstheme="minorBidi"/>
          <w:b/>
          <w:bCs/>
          <w:sz w:val="18"/>
          <w:szCs w:val="18"/>
        </w:rPr>
        <w:t xml:space="preserve"> </w:t>
      </w:r>
      <w:r w:rsidR="00EB2107" w:rsidRPr="00C329EB">
        <w:rPr>
          <w:rFonts w:asciiTheme="minorHAnsi" w:eastAsiaTheme="minorEastAsia" w:hAnsiTheme="minorHAnsi" w:cstheme="minorBidi"/>
          <w:sz w:val="18"/>
          <w:szCs w:val="18"/>
        </w:rPr>
        <w:t>C</w:t>
      </w:r>
      <w:r w:rsidR="00295B0A" w:rsidRPr="00C329EB">
        <w:rPr>
          <w:rFonts w:asciiTheme="minorHAnsi" w:eastAsiaTheme="minorEastAsia" w:hAnsiTheme="minorHAnsi" w:cstheme="minorBidi"/>
          <w:sz w:val="18"/>
          <w:szCs w:val="18"/>
        </w:rPr>
        <w:t>alculate the difference</w:t>
      </w:r>
      <w:r w:rsidR="007D03C9" w:rsidRPr="00C329EB">
        <w:rPr>
          <w:rFonts w:asciiTheme="minorHAnsi" w:eastAsiaTheme="minorEastAsia" w:hAnsiTheme="minorHAnsi" w:cstheme="minorBidi"/>
          <w:sz w:val="18"/>
          <w:szCs w:val="18"/>
        </w:rPr>
        <w:t>(diff)</w:t>
      </w:r>
      <w:r w:rsidR="00295B0A" w:rsidRPr="00C329EB">
        <w:rPr>
          <w:rFonts w:asciiTheme="minorHAnsi" w:eastAsiaTheme="minorEastAsia" w:hAnsiTheme="minorHAnsi" w:cstheme="minorBidi"/>
          <w:sz w:val="18"/>
          <w:szCs w:val="18"/>
        </w:rPr>
        <w:t xml:space="preserve"> between the largest and smallest squared numbers in the list.</w:t>
      </w:r>
      <w:r w:rsidR="007D03C9" w:rsidRPr="00C329EB">
        <w:rPr>
          <w:rFonts w:asciiTheme="minorHAnsi" w:eastAsiaTheme="minorEastAsia" w:hAnsiTheme="minorHAnsi" w:cstheme="minorBidi"/>
          <w:sz w:val="18"/>
          <w:szCs w:val="18"/>
        </w:rPr>
        <w:t xml:space="preserve"> </w:t>
      </w:r>
      <w:r w:rsidR="00295B0A" w:rsidRPr="00C329EB">
        <w:rPr>
          <w:rFonts w:asciiTheme="minorHAnsi" w:eastAsiaTheme="minorEastAsia" w:hAnsiTheme="minorHAnsi" w:cstheme="minorBidi"/>
          <w:sz w:val="18"/>
          <w:szCs w:val="18"/>
        </w:rPr>
        <w:t xml:space="preserve">If </w:t>
      </w:r>
      <w:r w:rsidR="007D03C9" w:rsidRPr="00C329EB">
        <w:rPr>
          <w:rFonts w:asciiTheme="minorHAnsi" w:eastAsiaTheme="minorEastAsia" w:hAnsiTheme="minorHAnsi" w:cstheme="minorBidi"/>
          <w:sz w:val="18"/>
          <w:szCs w:val="18"/>
        </w:rPr>
        <w:t>diff</w:t>
      </w:r>
      <w:r w:rsidR="00295B0A" w:rsidRPr="00C329EB">
        <w:rPr>
          <w:rFonts w:asciiTheme="minorHAnsi" w:eastAsiaTheme="minorEastAsia" w:hAnsiTheme="minorHAnsi" w:cstheme="minorBidi"/>
          <w:sz w:val="18"/>
          <w:szCs w:val="18"/>
        </w:rPr>
        <w:t xml:space="preserve"> is a prime number, then return the diff</w:t>
      </w:r>
      <w:r w:rsidR="007D03C9" w:rsidRPr="00C329EB">
        <w:rPr>
          <w:rFonts w:asciiTheme="minorHAnsi" w:eastAsiaTheme="minorEastAsia" w:hAnsiTheme="minorHAnsi" w:cstheme="minorBidi"/>
          <w:sz w:val="18"/>
          <w:szCs w:val="18"/>
        </w:rPr>
        <w:t xml:space="preserve"> value</w:t>
      </w:r>
      <w:r w:rsidR="00295B0A" w:rsidRPr="00C329EB">
        <w:rPr>
          <w:rFonts w:asciiTheme="minorHAnsi" w:eastAsiaTheme="minorEastAsia" w:hAnsiTheme="minorHAnsi" w:cstheme="minorBidi"/>
          <w:sz w:val="18"/>
          <w:szCs w:val="18"/>
        </w:rPr>
        <w:t>. Or</w:t>
      </w:r>
    </w:p>
    <w:p w14:paraId="6F05612F" w14:textId="7AE9D711" w:rsidR="00295B0A" w:rsidRPr="00C329EB" w:rsidRDefault="00C329EB" w:rsidP="00C329EB">
      <w:pPr>
        <w:pStyle w:val="BodyText"/>
        <w:spacing w:line="360" w:lineRule="auto"/>
        <w:ind w:left="780"/>
        <w:jc w:val="both"/>
        <w:rPr>
          <w:rFonts w:asciiTheme="minorHAnsi" w:eastAsiaTheme="minorEastAsia" w:hAnsiTheme="minorHAnsi" w:cstheme="minorBidi"/>
          <w:b/>
          <w:bCs/>
          <w:sz w:val="18"/>
          <w:szCs w:val="18"/>
        </w:rPr>
      </w:pPr>
      <w:r>
        <w:rPr>
          <w:rFonts w:asciiTheme="minorHAnsi" w:eastAsiaTheme="minorEastAsia" w:hAnsiTheme="minorHAnsi" w:cstheme="minorBidi"/>
          <w:sz w:val="18"/>
          <w:szCs w:val="18"/>
        </w:rPr>
        <w:t xml:space="preserve"> </w:t>
      </w:r>
      <w:r w:rsidR="00EB2107" w:rsidRPr="00C329EB">
        <w:rPr>
          <w:rFonts w:asciiTheme="minorHAnsi" w:eastAsiaTheme="minorEastAsia" w:hAnsiTheme="minorHAnsi" w:cstheme="minorBidi"/>
          <w:sz w:val="18"/>
          <w:szCs w:val="18"/>
        </w:rPr>
        <w:t xml:space="preserve">If the diff is not prime number </w:t>
      </w:r>
      <w:r w:rsidR="00295B0A" w:rsidRPr="00C329EB">
        <w:rPr>
          <w:rFonts w:asciiTheme="minorHAnsi" w:eastAsiaTheme="minorEastAsia" w:hAnsiTheme="minorHAnsi" w:cstheme="minorBidi"/>
          <w:sz w:val="18"/>
          <w:szCs w:val="18"/>
        </w:rPr>
        <w:t>calculate the nearest next prime number</w:t>
      </w:r>
      <w:r w:rsidR="007D03C9" w:rsidRPr="00C329EB">
        <w:rPr>
          <w:rFonts w:asciiTheme="minorHAnsi" w:eastAsiaTheme="minorEastAsia" w:hAnsiTheme="minorHAnsi" w:cstheme="minorBidi"/>
          <w:sz w:val="18"/>
          <w:szCs w:val="18"/>
        </w:rPr>
        <w:t>.</w:t>
      </w:r>
    </w:p>
    <w:p w14:paraId="03B6C186" w14:textId="77777777" w:rsidR="006768A2" w:rsidRPr="007E520B" w:rsidRDefault="006768A2" w:rsidP="007E520B">
      <w:pPr>
        <w:pStyle w:val="BodyText"/>
        <w:spacing w:line="360" w:lineRule="auto"/>
        <w:ind w:left="780"/>
        <w:jc w:val="both"/>
        <w:rPr>
          <w:rFonts w:asciiTheme="minorHAnsi" w:eastAsiaTheme="minorEastAsia" w:hAnsiTheme="minorHAnsi" w:cstheme="minorBidi"/>
          <w:b/>
          <w:bCs/>
          <w:sz w:val="4"/>
          <w:szCs w:val="4"/>
        </w:rPr>
      </w:pPr>
    </w:p>
    <w:p w14:paraId="182B152C" w14:textId="2E9DAEC5" w:rsidR="006768A2" w:rsidRPr="007E520B" w:rsidRDefault="006768A2" w:rsidP="007E520B">
      <w:pPr>
        <w:pStyle w:val="BodyText"/>
        <w:spacing w:line="360" w:lineRule="auto"/>
        <w:jc w:val="both"/>
        <w:rPr>
          <w:rFonts w:asciiTheme="minorHAnsi" w:eastAsiaTheme="minorEastAsia" w:hAnsiTheme="minorHAnsi" w:cstheme="minorBidi"/>
          <w:b/>
          <w:bCs/>
          <w:sz w:val="18"/>
          <w:szCs w:val="18"/>
        </w:rPr>
      </w:pPr>
      <w:r w:rsidRPr="007E520B">
        <w:rPr>
          <w:rFonts w:asciiTheme="minorHAnsi" w:eastAsiaTheme="minorEastAsia" w:hAnsiTheme="minorHAnsi" w:cstheme="minorBidi"/>
          <w:b/>
          <w:bCs/>
          <w:sz w:val="18"/>
          <w:szCs w:val="18"/>
        </w:rPr>
        <w:t>Note: The result(next prime number) should be within the range of INT_MIN to INT_MAX.</w:t>
      </w:r>
    </w:p>
    <w:p w14:paraId="17BF1563" w14:textId="77777777" w:rsidR="006768A2" w:rsidRPr="007E520B" w:rsidRDefault="006768A2" w:rsidP="007E520B">
      <w:pPr>
        <w:pStyle w:val="BodyText"/>
        <w:spacing w:line="360" w:lineRule="auto"/>
        <w:jc w:val="both"/>
        <w:rPr>
          <w:rFonts w:asciiTheme="minorHAnsi" w:eastAsiaTheme="minorEastAsia" w:hAnsiTheme="minorHAnsi" w:cstheme="minorBidi"/>
          <w:b/>
          <w:bCs/>
          <w:sz w:val="4"/>
          <w:szCs w:val="4"/>
        </w:rPr>
      </w:pPr>
    </w:p>
    <w:p w14:paraId="05434DF8" w14:textId="399A8BCE" w:rsidR="000D7D38" w:rsidRPr="007E520B" w:rsidRDefault="000D7D38" w:rsidP="007E520B">
      <w:pPr>
        <w:pStyle w:val="BodyText"/>
        <w:spacing w:line="360" w:lineRule="auto"/>
        <w:jc w:val="both"/>
        <w:rPr>
          <w:rFonts w:asciiTheme="minorHAnsi" w:eastAsiaTheme="minorEastAsia" w:hAnsiTheme="minorHAnsi" w:cstheme="minorBidi"/>
          <w:b/>
          <w:bCs/>
          <w:sz w:val="18"/>
          <w:szCs w:val="18"/>
        </w:rPr>
      </w:pPr>
      <w:r w:rsidRPr="007E520B">
        <w:rPr>
          <w:rFonts w:asciiTheme="minorHAnsi" w:eastAsiaTheme="minorEastAsia" w:hAnsiTheme="minorHAnsi" w:cstheme="minorBidi"/>
          <w:b/>
          <w:bCs/>
          <w:sz w:val="18"/>
          <w:szCs w:val="18"/>
        </w:rPr>
        <w:t>Function Details:</w:t>
      </w:r>
    </w:p>
    <w:p w14:paraId="0212D1DA" w14:textId="3C378458" w:rsidR="000D7D38" w:rsidRPr="007E520B" w:rsidRDefault="000D7D38" w:rsidP="007E520B">
      <w:pPr>
        <w:pStyle w:val="BodyText"/>
        <w:numPr>
          <w:ilvl w:val="0"/>
          <w:numId w:val="36"/>
        </w:numPr>
        <w:spacing w:line="360" w:lineRule="auto"/>
        <w:jc w:val="both"/>
        <w:rPr>
          <w:rFonts w:asciiTheme="minorHAnsi" w:eastAsiaTheme="minorEastAsia" w:hAnsiTheme="minorHAnsi" w:cstheme="minorBidi"/>
          <w:sz w:val="18"/>
          <w:szCs w:val="18"/>
        </w:rPr>
      </w:pPr>
      <w:r w:rsidRPr="007E520B">
        <w:rPr>
          <w:rFonts w:asciiTheme="minorHAnsi" w:eastAsiaTheme="minorEastAsia" w:hAnsiTheme="minorHAnsi" w:cstheme="minorBidi"/>
          <w:sz w:val="18"/>
          <w:szCs w:val="18"/>
        </w:rPr>
        <w:t xml:space="preserve">Function name: </w:t>
      </w:r>
      <w:proofErr w:type="spellStart"/>
      <w:r w:rsidR="003F5D76" w:rsidRPr="007E520B">
        <w:rPr>
          <w:rFonts w:asciiTheme="minorHAnsi" w:eastAsiaTheme="minorEastAsia" w:hAnsiTheme="minorHAnsi" w:cstheme="minorBidi"/>
          <w:sz w:val="18"/>
          <w:szCs w:val="18"/>
        </w:rPr>
        <w:t>squareNumbers</w:t>
      </w:r>
      <w:proofErr w:type="spellEnd"/>
    </w:p>
    <w:p w14:paraId="270958DC" w14:textId="3C83E5B6" w:rsidR="000D7D38" w:rsidRPr="007E520B" w:rsidRDefault="000D7D38" w:rsidP="007E520B">
      <w:pPr>
        <w:pStyle w:val="BodyText"/>
        <w:numPr>
          <w:ilvl w:val="0"/>
          <w:numId w:val="36"/>
        </w:numPr>
        <w:spacing w:line="360" w:lineRule="auto"/>
        <w:jc w:val="both"/>
        <w:rPr>
          <w:rFonts w:asciiTheme="minorHAnsi" w:eastAsiaTheme="minorEastAsia" w:hAnsiTheme="minorHAnsi" w:cstheme="minorBidi"/>
          <w:sz w:val="18"/>
          <w:szCs w:val="18"/>
        </w:rPr>
      </w:pPr>
      <w:r w:rsidRPr="007E520B">
        <w:rPr>
          <w:rFonts w:asciiTheme="minorHAnsi" w:eastAsiaTheme="minorEastAsia" w:hAnsiTheme="minorHAnsi" w:cstheme="minorBidi"/>
          <w:sz w:val="18"/>
          <w:szCs w:val="18"/>
        </w:rPr>
        <w:t xml:space="preserve">Arguments/input: </w:t>
      </w:r>
    </w:p>
    <w:p w14:paraId="53757A12" w14:textId="637F21E4" w:rsidR="003F5D76" w:rsidRPr="007E520B" w:rsidRDefault="003F5D76" w:rsidP="007E520B">
      <w:pPr>
        <w:pStyle w:val="BodyText"/>
        <w:numPr>
          <w:ilvl w:val="1"/>
          <w:numId w:val="36"/>
        </w:numPr>
        <w:spacing w:line="360" w:lineRule="auto"/>
        <w:jc w:val="both"/>
        <w:rPr>
          <w:rFonts w:asciiTheme="minorHAnsi" w:eastAsiaTheme="minorEastAsia" w:hAnsiTheme="minorHAnsi" w:cstheme="minorBidi"/>
          <w:sz w:val="18"/>
          <w:szCs w:val="18"/>
        </w:rPr>
      </w:pPr>
      <w:r w:rsidRPr="007E520B">
        <w:rPr>
          <w:rFonts w:asciiTheme="minorHAnsi" w:eastAsiaTheme="minorEastAsia" w:hAnsiTheme="minorHAnsi" w:cstheme="minorBidi"/>
          <w:sz w:val="18"/>
          <w:szCs w:val="18"/>
        </w:rPr>
        <w:t xml:space="preserve">Input 1: A pointer to an array of integers (int* </w:t>
      </w:r>
      <w:proofErr w:type="spellStart"/>
      <w:r w:rsidRPr="007E520B">
        <w:rPr>
          <w:rFonts w:asciiTheme="minorHAnsi" w:eastAsiaTheme="minorEastAsia" w:hAnsiTheme="minorHAnsi" w:cstheme="minorBidi"/>
          <w:sz w:val="18"/>
          <w:szCs w:val="18"/>
        </w:rPr>
        <w:t>arr</w:t>
      </w:r>
      <w:proofErr w:type="spellEnd"/>
      <w:r w:rsidRPr="007E520B">
        <w:rPr>
          <w:rFonts w:asciiTheme="minorHAnsi" w:eastAsiaTheme="minorEastAsia" w:hAnsiTheme="minorHAnsi" w:cstheme="minorBidi"/>
          <w:sz w:val="18"/>
          <w:szCs w:val="18"/>
        </w:rPr>
        <w:t>)</w:t>
      </w:r>
    </w:p>
    <w:p w14:paraId="2B46A0F4" w14:textId="54E7352C" w:rsidR="003F5D76" w:rsidRPr="007E520B" w:rsidRDefault="003F5D76" w:rsidP="007E520B">
      <w:pPr>
        <w:pStyle w:val="BodyText"/>
        <w:numPr>
          <w:ilvl w:val="1"/>
          <w:numId w:val="36"/>
        </w:numPr>
        <w:spacing w:line="360" w:lineRule="auto"/>
        <w:jc w:val="both"/>
        <w:rPr>
          <w:rFonts w:asciiTheme="minorHAnsi" w:eastAsiaTheme="minorEastAsia" w:hAnsiTheme="minorHAnsi" w:cstheme="minorBidi"/>
          <w:sz w:val="18"/>
          <w:szCs w:val="18"/>
        </w:rPr>
      </w:pPr>
      <w:r w:rsidRPr="007E520B">
        <w:rPr>
          <w:rFonts w:asciiTheme="minorHAnsi" w:eastAsiaTheme="minorEastAsia" w:hAnsiTheme="minorHAnsi" w:cstheme="minorBidi"/>
          <w:sz w:val="18"/>
          <w:szCs w:val="18"/>
        </w:rPr>
        <w:t>Input 2: Array Length (int size)</w:t>
      </w:r>
    </w:p>
    <w:p w14:paraId="6F6EF5DE" w14:textId="540BA1E9" w:rsidR="009E5978" w:rsidRPr="007E520B" w:rsidRDefault="000D7D38" w:rsidP="007E520B">
      <w:pPr>
        <w:pStyle w:val="BodyText"/>
        <w:numPr>
          <w:ilvl w:val="1"/>
          <w:numId w:val="36"/>
        </w:numPr>
        <w:spacing w:line="360" w:lineRule="auto"/>
        <w:jc w:val="both"/>
        <w:rPr>
          <w:rFonts w:asciiTheme="minorHAnsi" w:eastAsiaTheme="minorEastAsia" w:hAnsiTheme="minorHAnsi" w:cstheme="minorBidi"/>
          <w:sz w:val="18"/>
          <w:szCs w:val="18"/>
        </w:rPr>
      </w:pPr>
      <w:r w:rsidRPr="007E520B">
        <w:rPr>
          <w:rFonts w:asciiTheme="minorHAnsi" w:eastAsiaTheme="minorEastAsia" w:hAnsiTheme="minorHAnsi" w:cstheme="minorBidi"/>
          <w:sz w:val="18"/>
          <w:szCs w:val="18"/>
        </w:rPr>
        <w:t>Return value/Output:</w:t>
      </w:r>
      <w:r w:rsidR="00E634EE" w:rsidRPr="007E520B">
        <w:rPr>
          <w:rFonts w:asciiTheme="minorHAnsi" w:eastAsiaTheme="minorEastAsia" w:hAnsiTheme="minorHAnsi" w:cstheme="minorBidi"/>
          <w:sz w:val="18"/>
          <w:szCs w:val="18"/>
        </w:rPr>
        <w:t xml:space="preserve"> Integer</w:t>
      </w:r>
      <w:r w:rsidR="00EC2316" w:rsidRPr="007E520B">
        <w:rPr>
          <w:rFonts w:asciiTheme="minorHAnsi" w:eastAsiaTheme="minorEastAsia" w:hAnsiTheme="minorHAnsi" w:cstheme="minorBidi"/>
          <w:sz w:val="18"/>
          <w:szCs w:val="18"/>
        </w:rPr>
        <w:t xml:space="preserve">, </w:t>
      </w:r>
      <w:r w:rsidR="00914362" w:rsidRPr="007E520B">
        <w:rPr>
          <w:rFonts w:asciiTheme="minorHAnsi" w:eastAsiaTheme="minorEastAsia" w:hAnsiTheme="minorHAnsi" w:cstheme="minorBidi"/>
          <w:sz w:val="18"/>
          <w:szCs w:val="18"/>
        </w:rPr>
        <w:t>the</w:t>
      </w:r>
      <w:r w:rsidR="00132BF4" w:rsidRPr="007E520B">
        <w:rPr>
          <w:rFonts w:asciiTheme="minorHAnsi" w:eastAsiaTheme="minorEastAsia" w:hAnsiTheme="minorHAnsi" w:cstheme="minorBidi"/>
          <w:sz w:val="18"/>
          <w:szCs w:val="18"/>
        </w:rPr>
        <w:t xml:space="preserve"> function return</w:t>
      </w:r>
      <w:r w:rsidR="00914362">
        <w:rPr>
          <w:rFonts w:asciiTheme="minorHAnsi" w:eastAsiaTheme="minorEastAsia" w:hAnsiTheme="minorHAnsi" w:cstheme="minorBidi"/>
          <w:sz w:val="18"/>
          <w:szCs w:val="18"/>
        </w:rPr>
        <w:t>s</w:t>
      </w:r>
      <w:r w:rsidR="00132BF4">
        <w:rPr>
          <w:rFonts w:asciiTheme="minorHAnsi" w:eastAsiaTheme="minorEastAsia" w:hAnsiTheme="minorHAnsi" w:cstheme="minorBidi"/>
          <w:sz w:val="18"/>
          <w:szCs w:val="18"/>
        </w:rPr>
        <w:t xml:space="preserve"> the </w:t>
      </w:r>
      <w:r w:rsidR="00132BF4" w:rsidRPr="007E520B">
        <w:rPr>
          <w:rFonts w:asciiTheme="minorHAnsi" w:eastAsiaTheme="minorEastAsia" w:hAnsiTheme="minorHAnsi" w:cstheme="minorBidi"/>
          <w:sz w:val="18"/>
          <w:szCs w:val="18"/>
        </w:rPr>
        <w:t>prime number</w:t>
      </w:r>
      <w:r w:rsidR="00914362">
        <w:rPr>
          <w:rFonts w:asciiTheme="minorHAnsi" w:eastAsiaTheme="minorEastAsia" w:hAnsiTheme="minorHAnsi" w:cstheme="minorBidi"/>
          <w:sz w:val="18"/>
          <w:szCs w:val="18"/>
        </w:rPr>
        <w:t xml:space="preserve"> as per the above rule.</w:t>
      </w:r>
    </w:p>
    <w:p w14:paraId="4FE0168D" w14:textId="142B57B9" w:rsidR="00AE5F44" w:rsidRPr="007E520B" w:rsidRDefault="00AE5F44" w:rsidP="007E520B">
      <w:pPr>
        <w:pStyle w:val="BodyText"/>
        <w:spacing w:line="360" w:lineRule="auto"/>
        <w:jc w:val="both"/>
        <w:rPr>
          <w:rFonts w:asciiTheme="minorHAnsi" w:eastAsiaTheme="minorEastAsia" w:hAnsiTheme="minorHAnsi" w:cstheme="minorBidi"/>
          <w:b/>
          <w:bCs/>
          <w:sz w:val="18"/>
          <w:szCs w:val="18"/>
        </w:rPr>
      </w:pPr>
      <w:r w:rsidRPr="007E520B">
        <w:rPr>
          <w:rFonts w:asciiTheme="minorHAnsi" w:eastAsiaTheme="minorEastAsia" w:hAnsiTheme="minorHAnsi" w:cstheme="minorBidi"/>
          <w:b/>
          <w:bCs/>
          <w:sz w:val="18"/>
          <w:szCs w:val="18"/>
        </w:rPr>
        <w:t xml:space="preserve">Example </w:t>
      </w:r>
      <w:r w:rsidR="009A452E" w:rsidRPr="007E520B">
        <w:rPr>
          <w:rFonts w:asciiTheme="minorHAnsi" w:eastAsiaTheme="minorEastAsia" w:hAnsiTheme="minorHAnsi" w:cstheme="minorBidi"/>
          <w:b/>
          <w:bCs/>
          <w:sz w:val="18"/>
          <w:szCs w:val="18"/>
        </w:rPr>
        <w:t>1</w:t>
      </w:r>
      <w:r w:rsidRPr="007E520B">
        <w:rPr>
          <w:rFonts w:asciiTheme="minorHAnsi" w:eastAsiaTheme="minorEastAsia" w:hAnsiTheme="minorHAnsi" w:cstheme="minorBidi"/>
          <w:b/>
          <w:bCs/>
          <w:sz w:val="18"/>
          <w:szCs w:val="18"/>
        </w:rPr>
        <w:t>:</w:t>
      </w:r>
      <w:r w:rsidR="008516FF" w:rsidRPr="007E520B">
        <w:rPr>
          <w:rFonts w:asciiTheme="minorHAnsi" w:eastAsiaTheme="minorEastAsia" w:hAnsiTheme="minorHAnsi" w:cstheme="minorBidi"/>
          <w:b/>
          <w:bCs/>
          <w:sz w:val="18"/>
          <w:szCs w:val="18"/>
        </w:rPr>
        <w:t xml:space="preserve"> </w:t>
      </w:r>
    </w:p>
    <w:p w14:paraId="603AD4DD" w14:textId="56C68B12" w:rsidR="00AE5F44" w:rsidRPr="007E520B" w:rsidRDefault="00AE5F44" w:rsidP="007E520B">
      <w:pPr>
        <w:pStyle w:val="BodyText"/>
        <w:numPr>
          <w:ilvl w:val="0"/>
          <w:numId w:val="36"/>
        </w:numPr>
        <w:spacing w:line="360" w:lineRule="auto"/>
        <w:jc w:val="both"/>
        <w:rPr>
          <w:rFonts w:asciiTheme="minorHAnsi" w:eastAsiaTheme="minorEastAsia" w:hAnsiTheme="minorHAnsi" w:cstheme="minorBidi"/>
          <w:sz w:val="18"/>
          <w:szCs w:val="18"/>
        </w:rPr>
      </w:pPr>
      <w:r w:rsidRPr="007E520B">
        <w:rPr>
          <w:rFonts w:asciiTheme="minorHAnsi" w:eastAsiaTheme="minorEastAsia" w:hAnsiTheme="minorHAnsi" w:cstheme="minorBidi"/>
          <w:sz w:val="18"/>
          <w:szCs w:val="18"/>
        </w:rPr>
        <w:t xml:space="preserve">Input </w:t>
      </w:r>
      <w:r w:rsidR="003F5D76" w:rsidRPr="007E520B">
        <w:rPr>
          <w:rFonts w:asciiTheme="minorHAnsi" w:eastAsiaTheme="minorEastAsia" w:hAnsiTheme="minorHAnsi" w:cstheme="minorBidi"/>
          <w:sz w:val="18"/>
          <w:szCs w:val="18"/>
        </w:rPr>
        <w:t>1</w:t>
      </w:r>
      <w:r w:rsidRPr="007E520B">
        <w:rPr>
          <w:rFonts w:asciiTheme="minorHAnsi" w:eastAsiaTheme="minorEastAsia" w:hAnsiTheme="minorHAnsi" w:cstheme="minorBidi"/>
          <w:sz w:val="18"/>
          <w:szCs w:val="18"/>
        </w:rPr>
        <w:t xml:space="preserve">: </w:t>
      </w:r>
      <w:r w:rsidR="003F5D76" w:rsidRPr="007E520B">
        <w:rPr>
          <w:rFonts w:asciiTheme="minorHAnsi" w:eastAsiaTheme="minorEastAsia" w:hAnsiTheme="minorHAnsi" w:cstheme="minorBidi"/>
          <w:sz w:val="18"/>
          <w:szCs w:val="18"/>
        </w:rPr>
        <w:t>{2, 5, 1, 6}</w:t>
      </w:r>
    </w:p>
    <w:p w14:paraId="64F07A34" w14:textId="2C3EC090" w:rsidR="003F5D76" w:rsidRPr="007E520B" w:rsidRDefault="003F5D76" w:rsidP="007E520B">
      <w:pPr>
        <w:pStyle w:val="BodyText"/>
        <w:numPr>
          <w:ilvl w:val="0"/>
          <w:numId w:val="36"/>
        </w:numPr>
        <w:spacing w:line="360" w:lineRule="auto"/>
        <w:jc w:val="both"/>
        <w:rPr>
          <w:rFonts w:asciiTheme="minorHAnsi" w:eastAsiaTheme="minorEastAsia" w:hAnsiTheme="minorHAnsi" w:cstheme="minorBidi"/>
          <w:sz w:val="18"/>
          <w:szCs w:val="18"/>
        </w:rPr>
      </w:pPr>
      <w:r w:rsidRPr="007E520B">
        <w:rPr>
          <w:rFonts w:asciiTheme="minorHAnsi" w:eastAsiaTheme="minorEastAsia" w:hAnsiTheme="minorHAnsi" w:cstheme="minorBidi"/>
          <w:sz w:val="18"/>
          <w:szCs w:val="18"/>
        </w:rPr>
        <w:t>Input 2: 4</w:t>
      </w:r>
    </w:p>
    <w:p w14:paraId="4F39A3BF" w14:textId="5FA241E0" w:rsidR="00AE5F44" w:rsidRPr="007E520B" w:rsidRDefault="00AE5F44" w:rsidP="007E520B">
      <w:pPr>
        <w:pStyle w:val="BodyText"/>
        <w:numPr>
          <w:ilvl w:val="0"/>
          <w:numId w:val="36"/>
        </w:numPr>
        <w:spacing w:line="360" w:lineRule="auto"/>
        <w:jc w:val="both"/>
        <w:rPr>
          <w:rFonts w:asciiTheme="minorHAnsi" w:eastAsiaTheme="minorEastAsia" w:hAnsiTheme="minorHAnsi" w:cstheme="minorBidi"/>
          <w:sz w:val="18"/>
          <w:szCs w:val="18"/>
        </w:rPr>
      </w:pPr>
      <w:r w:rsidRPr="007E520B">
        <w:rPr>
          <w:rFonts w:asciiTheme="minorHAnsi" w:eastAsiaTheme="minorEastAsia" w:hAnsiTheme="minorHAnsi" w:cstheme="minorBidi"/>
          <w:sz w:val="18"/>
          <w:szCs w:val="18"/>
        </w:rPr>
        <w:t>Expected Output</w:t>
      </w:r>
      <w:r w:rsidR="00BD12E1" w:rsidRPr="007E520B">
        <w:rPr>
          <w:rFonts w:asciiTheme="minorHAnsi" w:eastAsiaTheme="minorEastAsia" w:hAnsiTheme="minorHAnsi" w:cstheme="minorBidi"/>
          <w:sz w:val="18"/>
          <w:szCs w:val="18"/>
        </w:rPr>
        <w:t xml:space="preserve">: </w:t>
      </w:r>
      <w:r w:rsidR="0003737A" w:rsidRPr="007E520B">
        <w:rPr>
          <w:rFonts w:asciiTheme="minorHAnsi" w:eastAsiaTheme="minorEastAsia" w:hAnsiTheme="minorHAnsi" w:cstheme="minorBidi"/>
          <w:sz w:val="18"/>
          <w:szCs w:val="18"/>
        </w:rPr>
        <w:t>37</w:t>
      </w:r>
    </w:p>
    <w:p w14:paraId="05AE2364" w14:textId="77777777" w:rsidR="009D0F1F" w:rsidRPr="007E520B" w:rsidRDefault="00AE5F44" w:rsidP="007E520B">
      <w:pPr>
        <w:pStyle w:val="BodyText"/>
        <w:numPr>
          <w:ilvl w:val="0"/>
          <w:numId w:val="36"/>
        </w:numPr>
        <w:spacing w:line="360" w:lineRule="auto"/>
        <w:jc w:val="both"/>
        <w:rPr>
          <w:rFonts w:asciiTheme="minorHAnsi" w:eastAsiaTheme="minorEastAsia" w:hAnsiTheme="minorHAnsi" w:cstheme="minorBidi"/>
          <w:sz w:val="18"/>
          <w:szCs w:val="18"/>
        </w:rPr>
      </w:pPr>
      <w:r w:rsidRPr="007E520B">
        <w:rPr>
          <w:rFonts w:asciiTheme="minorHAnsi" w:eastAsiaTheme="minorEastAsia" w:hAnsiTheme="minorHAnsi" w:cstheme="minorBidi"/>
          <w:sz w:val="18"/>
          <w:szCs w:val="18"/>
        </w:rPr>
        <w:t>Explanation:</w:t>
      </w:r>
      <w:r w:rsidR="008601E8" w:rsidRPr="007E520B">
        <w:rPr>
          <w:rFonts w:asciiTheme="minorHAnsi" w:eastAsiaTheme="minorEastAsia" w:hAnsiTheme="minorHAnsi" w:cstheme="minorBidi"/>
          <w:sz w:val="18"/>
          <w:szCs w:val="18"/>
        </w:rPr>
        <w:t xml:space="preserve"> </w:t>
      </w:r>
    </w:p>
    <w:p w14:paraId="322F453C" w14:textId="4FCBF361" w:rsidR="009D0F1F" w:rsidRPr="007E520B" w:rsidRDefault="009D0F1F" w:rsidP="007E520B">
      <w:pPr>
        <w:pStyle w:val="BodyText"/>
        <w:numPr>
          <w:ilvl w:val="1"/>
          <w:numId w:val="36"/>
        </w:numPr>
        <w:spacing w:line="360" w:lineRule="auto"/>
        <w:jc w:val="both"/>
        <w:rPr>
          <w:rFonts w:asciiTheme="minorHAnsi" w:eastAsiaTheme="minorEastAsia" w:hAnsiTheme="minorHAnsi" w:cstheme="minorBidi"/>
          <w:sz w:val="18"/>
          <w:szCs w:val="18"/>
        </w:rPr>
      </w:pPr>
      <w:r w:rsidRPr="007E520B">
        <w:rPr>
          <w:rFonts w:asciiTheme="minorHAnsi" w:eastAsiaTheme="minorEastAsia" w:hAnsiTheme="minorHAnsi" w:cstheme="minorBidi"/>
          <w:sz w:val="18"/>
          <w:szCs w:val="18"/>
        </w:rPr>
        <w:t>Step 1: Input array is {2,5,1,6}</w:t>
      </w:r>
    </w:p>
    <w:p w14:paraId="638BA025" w14:textId="77777777" w:rsidR="009D0F1F" w:rsidRPr="007E520B" w:rsidRDefault="009D0F1F" w:rsidP="007E520B">
      <w:pPr>
        <w:pStyle w:val="BodyText"/>
        <w:numPr>
          <w:ilvl w:val="1"/>
          <w:numId w:val="36"/>
        </w:numPr>
        <w:spacing w:line="360" w:lineRule="auto"/>
        <w:jc w:val="both"/>
        <w:rPr>
          <w:rFonts w:asciiTheme="minorHAnsi" w:eastAsiaTheme="minorEastAsia" w:hAnsiTheme="minorHAnsi" w:cstheme="minorBidi"/>
          <w:sz w:val="18"/>
          <w:szCs w:val="18"/>
        </w:rPr>
      </w:pPr>
      <w:r w:rsidRPr="007E520B">
        <w:rPr>
          <w:rFonts w:asciiTheme="minorHAnsi" w:eastAsiaTheme="minorEastAsia" w:hAnsiTheme="minorHAnsi" w:cstheme="minorBidi"/>
          <w:sz w:val="18"/>
          <w:szCs w:val="18"/>
        </w:rPr>
        <w:t>Step 2:</w:t>
      </w:r>
      <w:r w:rsidRPr="007E520B">
        <w:t xml:space="preserve"> </w:t>
      </w:r>
      <w:r w:rsidRPr="007E520B">
        <w:rPr>
          <w:rFonts w:asciiTheme="minorHAnsi" w:eastAsiaTheme="minorEastAsia" w:hAnsiTheme="minorHAnsi" w:cstheme="minorBidi"/>
          <w:sz w:val="18"/>
          <w:szCs w:val="18"/>
        </w:rPr>
        <w:t>Each element in the array is squared, resulting in the modified array {4, 25, 1, 36}.</w:t>
      </w:r>
    </w:p>
    <w:p w14:paraId="5451E837" w14:textId="77777777" w:rsidR="009D0F1F" w:rsidRPr="007E520B" w:rsidRDefault="009D0F1F" w:rsidP="007E520B">
      <w:pPr>
        <w:pStyle w:val="BodyText"/>
        <w:numPr>
          <w:ilvl w:val="1"/>
          <w:numId w:val="36"/>
        </w:numPr>
        <w:spacing w:line="360" w:lineRule="auto"/>
        <w:jc w:val="both"/>
        <w:rPr>
          <w:rFonts w:asciiTheme="minorHAnsi" w:eastAsiaTheme="minorEastAsia" w:hAnsiTheme="minorHAnsi" w:cstheme="minorBidi"/>
          <w:sz w:val="18"/>
          <w:szCs w:val="18"/>
        </w:rPr>
      </w:pPr>
      <w:r w:rsidRPr="007E520B">
        <w:rPr>
          <w:rFonts w:asciiTheme="minorHAnsi" w:eastAsiaTheme="minorEastAsia" w:hAnsiTheme="minorHAnsi" w:cstheme="minorBidi"/>
          <w:sz w:val="18"/>
          <w:szCs w:val="18"/>
        </w:rPr>
        <w:t>Step 3:</w:t>
      </w:r>
      <w:r w:rsidRPr="007E520B">
        <w:t xml:space="preserve"> </w:t>
      </w:r>
      <w:r w:rsidRPr="007E520B">
        <w:rPr>
          <w:rFonts w:asciiTheme="minorHAnsi" w:eastAsiaTheme="minorEastAsia" w:hAnsiTheme="minorHAnsi" w:cstheme="minorBidi"/>
          <w:sz w:val="18"/>
          <w:szCs w:val="18"/>
        </w:rPr>
        <w:t>The smallest element in the modified array is 1, and the largest element is 36. Their difference is calculated as 36 - 1 = 35.</w:t>
      </w:r>
    </w:p>
    <w:p w14:paraId="5364B67E" w14:textId="2B91C505" w:rsidR="009D0F1F" w:rsidRPr="007E520B" w:rsidRDefault="009D0F1F" w:rsidP="007E520B">
      <w:pPr>
        <w:pStyle w:val="BodyText"/>
        <w:numPr>
          <w:ilvl w:val="1"/>
          <w:numId w:val="36"/>
        </w:numPr>
        <w:spacing w:line="360" w:lineRule="auto"/>
        <w:jc w:val="both"/>
        <w:rPr>
          <w:rFonts w:asciiTheme="minorHAnsi" w:eastAsiaTheme="minorEastAsia" w:hAnsiTheme="minorHAnsi" w:cstheme="minorBidi"/>
          <w:sz w:val="18"/>
          <w:szCs w:val="18"/>
        </w:rPr>
      </w:pPr>
      <w:r w:rsidRPr="007E520B">
        <w:rPr>
          <w:rFonts w:asciiTheme="minorHAnsi" w:eastAsiaTheme="minorEastAsia" w:hAnsiTheme="minorHAnsi" w:cstheme="minorBidi"/>
          <w:sz w:val="18"/>
          <w:szCs w:val="18"/>
        </w:rPr>
        <w:t xml:space="preserve">Step 4: Since 35 is not a prime number, the function finds the nearest </w:t>
      </w:r>
      <w:r w:rsidR="00913906" w:rsidRPr="007E520B">
        <w:rPr>
          <w:rFonts w:asciiTheme="minorHAnsi" w:eastAsiaTheme="minorEastAsia" w:hAnsiTheme="minorHAnsi" w:cstheme="minorBidi"/>
          <w:sz w:val="18"/>
          <w:szCs w:val="18"/>
        </w:rPr>
        <w:t xml:space="preserve">next </w:t>
      </w:r>
      <w:r w:rsidRPr="007E520B">
        <w:rPr>
          <w:rFonts w:asciiTheme="minorHAnsi" w:eastAsiaTheme="minorEastAsia" w:hAnsiTheme="minorHAnsi" w:cstheme="minorBidi"/>
          <w:sz w:val="18"/>
          <w:szCs w:val="18"/>
        </w:rPr>
        <w:t>prime number to 35, which is 37.</w:t>
      </w:r>
      <w:r w:rsidRPr="007E520B">
        <w:t xml:space="preserve"> </w:t>
      </w:r>
      <w:r w:rsidRPr="007E520B">
        <w:rPr>
          <w:rFonts w:asciiTheme="minorHAnsi" w:eastAsiaTheme="minorEastAsia" w:hAnsiTheme="minorHAnsi" w:cstheme="minorBidi"/>
          <w:sz w:val="18"/>
          <w:szCs w:val="18"/>
        </w:rPr>
        <w:t>Therefore, the function returns 37 as the result.</w:t>
      </w:r>
    </w:p>
    <w:p w14:paraId="41A23453" w14:textId="44A37519" w:rsidR="008516FF" w:rsidRPr="008516FF" w:rsidRDefault="008516FF" w:rsidP="00BA7188">
      <w:pPr>
        <w:pStyle w:val="BodyText"/>
        <w:spacing w:line="360" w:lineRule="auto"/>
        <w:jc w:val="both"/>
        <w:rPr>
          <w:rFonts w:asciiTheme="minorHAnsi" w:eastAsiaTheme="minorEastAsia" w:hAnsiTheme="minorHAnsi" w:cstheme="minorBidi"/>
          <w:sz w:val="18"/>
          <w:szCs w:val="18"/>
        </w:rPr>
      </w:pPr>
    </w:p>
    <w:sectPr w:rsidR="008516FF" w:rsidRPr="008516FF" w:rsidSect="00DB42BE">
      <w:headerReference w:type="even" r:id="rId10"/>
      <w:footerReference w:type="even" r:id="rId11"/>
      <w:footerReference w:type="default" r:id="rId12"/>
      <w:footerReference w:type="first" r:id="rId13"/>
      <w:pgSz w:w="12240" w:h="15840"/>
      <w:pgMar w:top="720" w:right="900" w:bottom="720" w:left="1170" w:header="0" w:footer="272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49626" w14:textId="77777777" w:rsidR="00DB42BE" w:rsidRDefault="00DB42BE" w:rsidP="004B7E44">
      <w:r>
        <w:separator/>
      </w:r>
    </w:p>
  </w:endnote>
  <w:endnote w:type="continuationSeparator" w:id="0">
    <w:p w14:paraId="31BF4DF9" w14:textId="77777777" w:rsidR="00DB42BE" w:rsidRDefault="00DB42BE" w:rsidP="004B7E44">
      <w:r>
        <w:continuationSeparator/>
      </w:r>
    </w:p>
  </w:endnote>
  <w:endnote w:type="continuationNotice" w:id="1">
    <w:p w14:paraId="28FF35CC" w14:textId="77777777" w:rsidR="00DB42BE" w:rsidRDefault="00DB42B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Work Sans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rlito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DD630" w14:textId="77777777" w:rsidR="002220F5" w:rsidRDefault="002220F5">
    <w:pPr>
      <w:pStyle w:val="Footer"/>
    </w:pPr>
  </w:p>
  <w:p w14:paraId="7D5026EB" w14:textId="77777777" w:rsidR="002220F5" w:rsidRDefault="002220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9311941"/>
      <w:docPartObj>
        <w:docPartGallery w:val="Page Numbers (Bottom of Page)"/>
        <w:docPartUnique/>
      </w:docPartObj>
    </w:sdtPr>
    <w:sdtEndPr>
      <w:rPr>
        <w:rFonts w:asciiTheme="majorHAnsi" w:hAnsiTheme="majorHAnsi"/>
        <w:color w:val="7F7F7F" w:themeColor="background1" w:themeShade="7F"/>
        <w:spacing w:val="60"/>
      </w:rPr>
    </w:sdtEndPr>
    <w:sdtContent>
      <w:p w14:paraId="4A0F0969" w14:textId="57D88F1C" w:rsidR="002220F5" w:rsidRPr="000F28B1" w:rsidRDefault="002220F5" w:rsidP="000F28B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Theme="majorHAnsi" w:hAnsiTheme="majorHAnsi"/>
            <w:b/>
            <w:bCs/>
          </w:rPr>
        </w:pPr>
        <w:r w:rsidRPr="001D706F">
          <w:rPr>
            <w:noProof/>
            <w:color w:val="753DFF" w:themeColor="accent4"/>
            <w:sz w:val="20"/>
            <w:lang w:val="en-IN" w:eastAsia="en-IN"/>
          </w:rPr>
          <w:drawing>
            <wp:anchor distT="0" distB="0" distL="114300" distR="114300" simplePos="0" relativeHeight="251658240" behindDoc="0" locked="0" layoutInCell="1" allowOverlap="1" wp14:anchorId="600BCC15" wp14:editId="45788685">
              <wp:simplePos x="0" y="0"/>
              <wp:positionH relativeFrom="margin">
                <wp:posOffset>-141605</wp:posOffset>
              </wp:positionH>
              <wp:positionV relativeFrom="paragraph">
                <wp:posOffset>30480</wp:posOffset>
              </wp:positionV>
              <wp:extent cx="913765" cy="431800"/>
              <wp:effectExtent l="0" t="0" r="635" b="6350"/>
              <wp:wrapSquare wrapText="bothSides"/>
              <wp:docPr id="104965866" name="Picture 10496586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NEW-KPIT Logos-May2019-12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3765" cy="431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br/>
        </w:r>
        <w:r>
          <w:rPr>
            <w:noProof/>
            <w:lang w:val="en-IN" w:eastAsia="en-IN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370AB177" wp14:editId="31FC0EA4">
                  <wp:simplePos x="0" y="0"/>
                  <wp:positionH relativeFrom="margin">
                    <wp:align>left</wp:align>
                  </wp:positionH>
                  <wp:positionV relativeFrom="paragraph">
                    <wp:posOffset>-5610</wp:posOffset>
                  </wp:positionV>
                  <wp:extent cx="6485466" cy="0"/>
                  <wp:effectExtent l="0" t="0" r="0" b="0"/>
                  <wp:wrapNone/>
                  <wp:docPr id="19" name="Straight Connector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48546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rto="http://schemas.microsoft.com/office/word/2006/arto" xmlns:w16du="http://schemas.microsoft.com/office/word/2023/wordml/word16du">
              <w:pict>
                <v:line w14:anchorId="663D8300" id="Straight Connector 19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.45pt" to="510.6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" strokecolor="#753dff [3207]" strokeweight="1pt">
                  <w10:wrap anchorx="margin"/>
                </v:line>
              </w:pict>
            </mc:Fallback>
          </mc:AlternateContent>
        </w:r>
        <w:r w:rsidRPr="001D706F">
          <w:rPr>
            <w:rFonts w:asciiTheme="majorHAnsi" w:hAnsiTheme="majorHAnsi"/>
            <w:color w:val="753DFF" w:themeColor="accent4"/>
            <w:sz w:val="20"/>
          </w:rPr>
          <w:fldChar w:fldCharType="begin"/>
        </w:r>
        <w:r w:rsidRPr="001D706F">
          <w:rPr>
            <w:rFonts w:asciiTheme="majorHAnsi" w:hAnsiTheme="majorHAnsi"/>
            <w:color w:val="753DFF" w:themeColor="accent4"/>
            <w:sz w:val="20"/>
          </w:rPr>
          <w:instrText xml:space="preserve"> PAGE   \* MERGEFORMAT </w:instrText>
        </w:r>
        <w:r w:rsidRPr="001D706F">
          <w:rPr>
            <w:rFonts w:asciiTheme="majorHAnsi" w:hAnsiTheme="majorHAnsi"/>
            <w:color w:val="753DFF" w:themeColor="accent4"/>
            <w:sz w:val="20"/>
          </w:rPr>
          <w:fldChar w:fldCharType="separate"/>
        </w:r>
        <w:r w:rsidR="00FB5C4B" w:rsidRPr="00FB5C4B">
          <w:rPr>
            <w:rFonts w:asciiTheme="majorHAnsi" w:hAnsiTheme="majorHAnsi"/>
            <w:bCs/>
            <w:noProof/>
            <w:color w:val="753DFF" w:themeColor="accent4"/>
            <w:sz w:val="20"/>
          </w:rPr>
          <w:t>7</w:t>
        </w:r>
        <w:r w:rsidRPr="001D706F">
          <w:rPr>
            <w:rFonts w:asciiTheme="majorHAnsi" w:hAnsiTheme="majorHAnsi"/>
            <w:bCs/>
            <w:noProof/>
            <w:color w:val="753DFF" w:themeColor="accent4"/>
            <w:sz w:val="20"/>
          </w:rPr>
          <w:fldChar w:fldCharType="end"/>
        </w:r>
      </w:p>
    </w:sdtContent>
  </w:sdt>
  <w:p w14:paraId="5B823196" w14:textId="77777777" w:rsidR="002220F5" w:rsidRDefault="002220F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75784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25893C" w14:textId="74973E2B" w:rsidR="002220F5" w:rsidRDefault="00000000" w:rsidP="004B7E44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56B4A" w14:textId="77777777" w:rsidR="00DB42BE" w:rsidRDefault="00DB42BE" w:rsidP="004B7E44">
      <w:r>
        <w:separator/>
      </w:r>
    </w:p>
  </w:footnote>
  <w:footnote w:type="continuationSeparator" w:id="0">
    <w:p w14:paraId="678CCA59" w14:textId="77777777" w:rsidR="00DB42BE" w:rsidRDefault="00DB42BE" w:rsidP="004B7E44">
      <w:r>
        <w:continuationSeparator/>
      </w:r>
    </w:p>
  </w:footnote>
  <w:footnote w:type="continuationNotice" w:id="1">
    <w:p w14:paraId="4FCD20D5" w14:textId="77777777" w:rsidR="00DB42BE" w:rsidRDefault="00DB42B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F108C" w14:textId="77777777" w:rsidR="002220F5" w:rsidRDefault="002220F5">
    <w:pPr>
      <w:pStyle w:val="Header"/>
    </w:pPr>
  </w:p>
  <w:p w14:paraId="3CC2AFCD" w14:textId="77777777" w:rsidR="002220F5" w:rsidRDefault="002220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3981"/>
    <w:multiLevelType w:val="hybridMultilevel"/>
    <w:tmpl w:val="9644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46046"/>
    <w:multiLevelType w:val="hybridMultilevel"/>
    <w:tmpl w:val="3CE47E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0F2C1D"/>
    <w:multiLevelType w:val="hybridMultilevel"/>
    <w:tmpl w:val="FC7A5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82A58"/>
    <w:multiLevelType w:val="hybridMultilevel"/>
    <w:tmpl w:val="4034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657BE"/>
    <w:multiLevelType w:val="hybridMultilevel"/>
    <w:tmpl w:val="BEF6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E5BC8"/>
    <w:multiLevelType w:val="hybridMultilevel"/>
    <w:tmpl w:val="99C4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91BEF"/>
    <w:multiLevelType w:val="hybridMultilevel"/>
    <w:tmpl w:val="9C4C8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22AF9"/>
    <w:multiLevelType w:val="hybridMultilevel"/>
    <w:tmpl w:val="A25C1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E0A59"/>
    <w:multiLevelType w:val="hybridMultilevel"/>
    <w:tmpl w:val="40705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84F29"/>
    <w:multiLevelType w:val="hybridMultilevel"/>
    <w:tmpl w:val="32D681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D47FF"/>
    <w:multiLevelType w:val="hybridMultilevel"/>
    <w:tmpl w:val="0E06445C"/>
    <w:lvl w:ilvl="0" w:tplc="2DEE7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53DFF" w:themeColor="accent4"/>
      </w:rPr>
    </w:lvl>
    <w:lvl w:ilvl="1" w:tplc="E9CCC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622AD8" w:themeColor="accent5"/>
      </w:rPr>
    </w:lvl>
    <w:lvl w:ilvl="2" w:tplc="DB000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622AD8" w:themeColor="accent5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E1F49"/>
    <w:multiLevelType w:val="hybridMultilevel"/>
    <w:tmpl w:val="DFDC9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12FE5"/>
    <w:multiLevelType w:val="hybridMultilevel"/>
    <w:tmpl w:val="62607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4002F"/>
    <w:multiLevelType w:val="hybridMultilevel"/>
    <w:tmpl w:val="865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71DDB"/>
    <w:multiLevelType w:val="hybridMultilevel"/>
    <w:tmpl w:val="21F644E6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5" w15:restartNumberingAfterBreak="0">
    <w:nsid w:val="3DA23589"/>
    <w:multiLevelType w:val="hybridMultilevel"/>
    <w:tmpl w:val="2AFA015C"/>
    <w:lvl w:ilvl="0" w:tplc="8FBCB448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3DCA932">
      <w:start w:val="1"/>
      <w:numFmt w:val="lowerLetter"/>
      <w:lvlText w:val="%2."/>
      <w:lvlJc w:val="left"/>
      <w:pPr>
        <w:ind w:left="154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96082228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C916FD06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7398FC78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2ABE1238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75189B2E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E402B00E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9A506FA0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04B4DBF"/>
    <w:multiLevelType w:val="hybridMultilevel"/>
    <w:tmpl w:val="BCBE6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D460A"/>
    <w:multiLevelType w:val="hybridMultilevel"/>
    <w:tmpl w:val="723E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F020A"/>
    <w:multiLevelType w:val="hybridMultilevel"/>
    <w:tmpl w:val="9A2E4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8029DF"/>
    <w:multiLevelType w:val="hybridMultilevel"/>
    <w:tmpl w:val="E780A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E655E0"/>
    <w:multiLevelType w:val="hybridMultilevel"/>
    <w:tmpl w:val="6682E3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6FC42D7"/>
    <w:multiLevelType w:val="hybridMultilevel"/>
    <w:tmpl w:val="D9D69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D7727F"/>
    <w:multiLevelType w:val="hybridMultilevel"/>
    <w:tmpl w:val="87AEB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05F62"/>
    <w:multiLevelType w:val="hybridMultilevel"/>
    <w:tmpl w:val="663097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ACE6623"/>
    <w:multiLevelType w:val="hybridMultilevel"/>
    <w:tmpl w:val="4022B7B2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5DA67708"/>
    <w:multiLevelType w:val="hybridMultilevel"/>
    <w:tmpl w:val="23A60B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D7CD3"/>
    <w:multiLevelType w:val="hybridMultilevel"/>
    <w:tmpl w:val="F746E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A071B1"/>
    <w:multiLevelType w:val="hybridMultilevel"/>
    <w:tmpl w:val="9ABCAFEA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1F94C99"/>
    <w:multiLevelType w:val="hybridMultilevel"/>
    <w:tmpl w:val="94868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8741F6"/>
    <w:multiLevelType w:val="hybridMultilevel"/>
    <w:tmpl w:val="547A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A77804"/>
    <w:multiLevelType w:val="hybridMultilevel"/>
    <w:tmpl w:val="392CA1CA"/>
    <w:lvl w:ilvl="0" w:tplc="D3E81B4A">
      <w:start w:val="1"/>
      <w:numFmt w:val="lowerLetter"/>
      <w:lvlText w:val="(%1)"/>
      <w:lvlJc w:val="left"/>
      <w:pPr>
        <w:ind w:left="750" w:hanging="39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F53804"/>
    <w:multiLevelType w:val="hybridMultilevel"/>
    <w:tmpl w:val="468A8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AB6FD9"/>
    <w:multiLevelType w:val="hybridMultilevel"/>
    <w:tmpl w:val="5868EF32"/>
    <w:lvl w:ilvl="0" w:tplc="F1644A16">
      <w:start w:val="1"/>
      <w:numFmt w:val="decimal"/>
      <w:lvlText w:val="%1."/>
      <w:lvlJc w:val="left"/>
      <w:pPr>
        <w:ind w:left="1100" w:hanging="360"/>
      </w:pPr>
      <w:rPr>
        <w:rFonts w:hint="default"/>
        <w:spacing w:val="-1"/>
        <w:w w:val="67"/>
        <w:lang w:val="en-US" w:eastAsia="en-US" w:bidi="ar-SA"/>
      </w:rPr>
    </w:lvl>
    <w:lvl w:ilvl="1" w:tplc="99B43322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2" w:tplc="1634376C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8A16D898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4" w:tplc="F8B60E78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86E460C4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BDDA0194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0114CF7E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ar-SA"/>
      </w:rPr>
    </w:lvl>
    <w:lvl w:ilvl="8" w:tplc="C06A5B1E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774733C0"/>
    <w:multiLevelType w:val="hybridMultilevel"/>
    <w:tmpl w:val="770A1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9F74D67"/>
    <w:multiLevelType w:val="hybridMultilevel"/>
    <w:tmpl w:val="58787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0A33E7"/>
    <w:multiLevelType w:val="hybridMultilevel"/>
    <w:tmpl w:val="B20E3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235497"/>
    <w:multiLevelType w:val="hybridMultilevel"/>
    <w:tmpl w:val="D76E53E2"/>
    <w:lvl w:ilvl="0" w:tplc="7800FD94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DABAA1A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63C4D06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E68071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8ACE936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CCA9F2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50505F2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4812710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E8AA719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EF25B84"/>
    <w:multiLevelType w:val="hybridMultilevel"/>
    <w:tmpl w:val="80CA6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615969">
    <w:abstractNumId w:val="26"/>
  </w:num>
  <w:num w:numId="2" w16cid:durableId="1442992820">
    <w:abstractNumId w:val="10"/>
  </w:num>
  <w:num w:numId="3" w16cid:durableId="1229003034">
    <w:abstractNumId w:val="30"/>
  </w:num>
  <w:num w:numId="4" w16cid:durableId="2116828515">
    <w:abstractNumId w:val="8"/>
  </w:num>
  <w:num w:numId="5" w16cid:durableId="771709599">
    <w:abstractNumId w:val="32"/>
  </w:num>
  <w:num w:numId="6" w16cid:durableId="681127370">
    <w:abstractNumId w:val="21"/>
  </w:num>
  <w:num w:numId="7" w16cid:durableId="2077850083">
    <w:abstractNumId w:val="13"/>
  </w:num>
  <w:num w:numId="8" w16cid:durableId="1423066153">
    <w:abstractNumId w:val="11"/>
  </w:num>
  <w:num w:numId="9" w16cid:durableId="1761021736">
    <w:abstractNumId w:val="35"/>
  </w:num>
  <w:num w:numId="10" w16cid:durableId="1315255513">
    <w:abstractNumId w:val="18"/>
  </w:num>
  <w:num w:numId="11" w16cid:durableId="1531261130">
    <w:abstractNumId w:val="12"/>
  </w:num>
  <w:num w:numId="12" w16cid:durableId="1223101645">
    <w:abstractNumId w:val="17"/>
  </w:num>
  <w:num w:numId="13" w16cid:durableId="2048097457">
    <w:abstractNumId w:val="31"/>
  </w:num>
  <w:num w:numId="14" w16cid:durableId="1364014406">
    <w:abstractNumId w:val="4"/>
  </w:num>
  <w:num w:numId="15" w16cid:durableId="1425802365">
    <w:abstractNumId w:val="29"/>
  </w:num>
  <w:num w:numId="16" w16cid:durableId="1321081550">
    <w:abstractNumId w:val="5"/>
  </w:num>
  <w:num w:numId="17" w16cid:durableId="305744216">
    <w:abstractNumId w:val="0"/>
  </w:num>
  <w:num w:numId="18" w16cid:durableId="193427315">
    <w:abstractNumId w:val="16"/>
  </w:num>
  <w:num w:numId="19" w16cid:durableId="1597010586">
    <w:abstractNumId w:val="19"/>
  </w:num>
  <w:num w:numId="20" w16cid:durableId="471170204">
    <w:abstractNumId w:val="20"/>
  </w:num>
  <w:num w:numId="21" w16cid:durableId="450974856">
    <w:abstractNumId w:val="33"/>
  </w:num>
  <w:num w:numId="22" w16cid:durableId="1490512963">
    <w:abstractNumId w:val="3"/>
  </w:num>
  <w:num w:numId="23" w16cid:durableId="124616577">
    <w:abstractNumId w:val="23"/>
  </w:num>
  <w:num w:numId="24" w16cid:durableId="1522667378">
    <w:abstractNumId w:val="27"/>
  </w:num>
  <w:num w:numId="25" w16cid:durableId="1722942334">
    <w:abstractNumId w:val="34"/>
  </w:num>
  <w:num w:numId="26" w16cid:durableId="1323579379">
    <w:abstractNumId w:val="28"/>
  </w:num>
  <w:num w:numId="27" w16cid:durableId="1897546250">
    <w:abstractNumId w:val="36"/>
  </w:num>
  <w:num w:numId="28" w16cid:durableId="869226039">
    <w:abstractNumId w:val="15"/>
  </w:num>
  <w:num w:numId="29" w16cid:durableId="532035732">
    <w:abstractNumId w:val="37"/>
  </w:num>
  <w:num w:numId="30" w16cid:durableId="2018845679">
    <w:abstractNumId w:val="22"/>
  </w:num>
  <w:num w:numId="31" w16cid:durableId="1315184843">
    <w:abstractNumId w:val="6"/>
  </w:num>
  <w:num w:numId="32" w16cid:durableId="833648390">
    <w:abstractNumId w:val="1"/>
  </w:num>
  <w:num w:numId="33" w16cid:durableId="1865828210">
    <w:abstractNumId w:val="2"/>
  </w:num>
  <w:num w:numId="34" w16cid:durableId="534856556">
    <w:abstractNumId w:val="7"/>
  </w:num>
  <w:num w:numId="35" w16cid:durableId="468783814">
    <w:abstractNumId w:val="25"/>
  </w:num>
  <w:num w:numId="36" w16cid:durableId="2038460424">
    <w:abstractNumId w:val="9"/>
  </w:num>
  <w:num w:numId="37" w16cid:durableId="1467888778">
    <w:abstractNumId w:val="24"/>
  </w:num>
  <w:num w:numId="38" w16cid:durableId="14713623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YwtTA0tDQ3MjY3MLJQ0lEKTi0uzszPAykwrAUAZDgX1CwAAAA="/>
  </w:docVars>
  <w:rsids>
    <w:rsidRoot w:val="008A1DEC"/>
    <w:rsid w:val="000033DC"/>
    <w:rsid w:val="00005B81"/>
    <w:rsid w:val="00011396"/>
    <w:rsid w:val="00030072"/>
    <w:rsid w:val="0003107A"/>
    <w:rsid w:val="0003737A"/>
    <w:rsid w:val="0004029F"/>
    <w:rsid w:val="000442F5"/>
    <w:rsid w:val="000526D1"/>
    <w:rsid w:val="00062843"/>
    <w:rsid w:val="000654BC"/>
    <w:rsid w:val="00075690"/>
    <w:rsid w:val="0009184E"/>
    <w:rsid w:val="000948B1"/>
    <w:rsid w:val="000A0520"/>
    <w:rsid w:val="000A2A2C"/>
    <w:rsid w:val="000A752C"/>
    <w:rsid w:val="000B0C6B"/>
    <w:rsid w:val="000C3A63"/>
    <w:rsid w:val="000C7A1F"/>
    <w:rsid w:val="000D1D43"/>
    <w:rsid w:val="000D7D38"/>
    <w:rsid w:val="000E3B20"/>
    <w:rsid w:val="000E5CDB"/>
    <w:rsid w:val="000F28B1"/>
    <w:rsid w:val="000F69A0"/>
    <w:rsid w:val="001018EC"/>
    <w:rsid w:val="00102E26"/>
    <w:rsid w:val="00103F3B"/>
    <w:rsid w:val="00117DB8"/>
    <w:rsid w:val="0012053D"/>
    <w:rsid w:val="00121C93"/>
    <w:rsid w:val="00132BF4"/>
    <w:rsid w:val="00133DB2"/>
    <w:rsid w:val="00135199"/>
    <w:rsid w:val="00136EFE"/>
    <w:rsid w:val="001407A3"/>
    <w:rsid w:val="001422CE"/>
    <w:rsid w:val="00154CF6"/>
    <w:rsid w:val="00155638"/>
    <w:rsid w:val="00157028"/>
    <w:rsid w:val="001700EC"/>
    <w:rsid w:val="0017377B"/>
    <w:rsid w:val="00185D16"/>
    <w:rsid w:val="00194312"/>
    <w:rsid w:val="00197E37"/>
    <w:rsid w:val="001A5E98"/>
    <w:rsid w:val="001B0B3B"/>
    <w:rsid w:val="001B1156"/>
    <w:rsid w:val="001C1650"/>
    <w:rsid w:val="001C1A4D"/>
    <w:rsid w:val="001C2555"/>
    <w:rsid w:val="001D14E6"/>
    <w:rsid w:val="001D1850"/>
    <w:rsid w:val="001D706F"/>
    <w:rsid w:val="001D7CAD"/>
    <w:rsid w:val="001E6882"/>
    <w:rsid w:val="001F0254"/>
    <w:rsid w:val="002008B5"/>
    <w:rsid w:val="0020783C"/>
    <w:rsid w:val="002101A8"/>
    <w:rsid w:val="002220F5"/>
    <w:rsid w:val="00234F17"/>
    <w:rsid w:val="00235368"/>
    <w:rsid w:val="00236047"/>
    <w:rsid w:val="00240BBD"/>
    <w:rsid w:val="002510DB"/>
    <w:rsid w:val="00273B16"/>
    <w:rsid w:val="00285CCE"/>
    <w:rsid w:val="00293B83"/>
    <w:rsid w:val="00294A0D"/>
    <w:rsid w:val="00295B0A"/>
    <w:rsid w:val="002A686E"/>
    <w:rsid w:val="002A789D"/>
    <w:rsid w:val="002B1D47"/>
    <w:rsid w:val="002C5C11"/>
    <w:rsid w:val="002D0FD9"/>
    <w:rsid w:val="002D63F0"/>
    <w:rsid w:val="002E525E"/>
    <w:rsid w:val="002E620D"/>
    <w:rsid w:val="002E70B5"/>
    <w:rsid w:val="002F35BA"/>
    <w:rsid w:val="002F3A01"/>
    <w:rsid w:val="002F4EC3"/>
    <w:rsid w:val="00300629"/>
    <w:rsid w:val="00301B50"/>
    <w:rsid w:val="0031201F"/>
    <w:rsid w:val="00330869"/>
    <w:rsid w:val="00330CCC"/>
    <w:rsid w:val="003311D1"/>
    <w:rsid w:val="003462BD"/>
    <w:rsid w:val="00355D70"/>
    <w:rsid w:val="003700AD"/>
    <w:rsid w:val="00381479"/>
    <w:rsid w:val="00394167"/>
    <w:rsid w:val="003965D7"/>
    <w:rsid w:val="003A24D2"/>
    <w:rsid w:val="003A7358"/>
    <w:rsid w:val="003A7E3C"/>
    <w:rsid w:val="003B6184"/>
    <w:rsid w:val="003C13C6"/>
    <w:rsid w:val="003C1602"/>
    <w:rsid w:val="003C2AAB"/>
    <w:rsid w:val="003E3122"/>
    <w:rsid w:val="003F5D76"/>
    <w:rsid w:val="003F6AAF"/>
    <w:rsid w:val="004041F6"/>
    <w:rsid w:val="004108B0"/>
    <w:rsid w:val="0043549F"/>
    <w:rsid w:val="0044125A"/>
    <w:rsid w:val="0044391B"/>
    <w:rsid w:val="00454746"/>
    <w:rsid w:val="00464D79"/>
    <w:rsid w:val="00477C1C"/>
    <w:rsid w:val="00482E0B"/>
    <w:rsid w:val="004879B6"/>
    <w:rsid w:val="004902AB"/>
    <w:rsid w:val="004A1120"/>
    <w:rsid w:val="004A1143"/>
    <w:rsid w:val="004A5AB2"/>
    <w:rsid w:val="004B7E44"/>
    <w:rsid w:val="004C42D9"/>
    <w:rsid w:val="004C5BAD"/>
    <w:rsid w:val="004D35E0"/>
    <w:rsid w:val="004D5252"/>
    <w:rsid w:val="004D74DD"/>
    <w:rsid w:val="004E488C"/>
    <w:rsid w:val="004F0C38"/>
    <w:rsid w:val="004F2B86"/>
    <w:rsid w:val="004F7FAA"/>
    <w:rsid w:val="00501354"/>
    <w:rsid w:val="005064F3"/>
    <w:rsid w:val="00512123"/>
    <w:rsid w:val="00516DF4"/>
    <w:rsid w:val="00523320"/>
    <w:rsid w:val="00527A92"/>
    <w:rsid w:val="00527D3B"/>
    <w:rsid w:val="00534F0C"/>
    <w:rsid w:val="0053507D"/>
    <w:rsid w:val="005425F5"/>
    <w:rsid w:val="005429FB"/>
    <w:rsid w:val="00577A97"/>
    <w:rsid w:val="00582209"/>
    <w:rsid w:val="00582B22"/>
    <w:rsid w:val="005857A2"/>
    <w:rsid w:val="0058725F"/>
    <w:rsid w:val="00597110"/>
    <w:rsid w:val="005A00FE"/>
    <w:rsid w:val="005A4565"/>
    <w:rsid w:val="005A5B15"/>
    <w:rsid w:val="005A718F"/>
    <w:rsid w:val="005B0BE8"/>
    <w:rsid w:val="005B3058"/>
    <w:rsid w:val="005B6780"/>
    <w:rsid w:val="005C4390"/>
    <w:rsid w:val="005D77A9"/>
    <w:rsid w:val="005E0717"/>
    <w:rsid w:val="005E4018"/>
    <w:rsid w:val="005F1797"/>
    <w:rsid w:val="005F6589"/>
    <w:rsid w:val="005F6D89"/>
    <w:rsid w:val="006030A9"/>
    <w:rsid w:val="00605E72"/>
    <w:rsid w:val="00613CB1"/>
    <w:rsid w:val="00613E40"/>
    <w:rsid w:val="00616698"/>
    <w:rsid w:val="006372F8"/>
    <w:rsid w:val="00641D0D"/>
    <w:rsid w:val="00655155"/>
    <w:rsid w:val="006642B2"/>
    <w:rsid w:val="006768A2"/>
    <w:rsid w:val="006879ED"/>
    <w:rsid w:val="006963BF"/>
    <w:rsid w:val="006A3CE7"/>
    <w:rsid w:val="006B13EC"/>
    <w:rsid w:val="006B48FD"/>
    <w:rsid w:val="006C108E"/>
    <w:rsid w:val="006C1C19"/>
    <w:rsid w:val="006C5B81"/>
    <w:rsid w:val="006C71B3"/>
    <w:rsid w:val="006C766D"/>
    <w:rsid w:val="006D6C71"/>
    <w:rsid w:val="006E5054"/>
    <w:rsid w:val="006F3952"/>
    <w:rsid w:val="0070163B"/>
    <w:rsid w:val="007109D6"/>
    <w:rsid w:val="00721C87"/>
    <w:rsid w:val="00732C47"/>
    <w:rsid w:val="00743FA7"/>
    <w:rsid w:val="007441A9"/>
    <w:rsid w:val="007516CF"/>
    <w:rsid w:val="007548D7"/>
    <w:rsid w:val="00770FEE"/>
    <w:rsid w:val="007727EE"/>
    <w:rsid w:val="007A23D4"/>
    <w:rsid w:val="007C5D2E"/>
    <w:rsid w:val="007D03C9"/>
    <w:rsid w:val="007D0D57"/>
    <w:rsid w:val="007E520B"/>
    <w:rsid w:val="00803C15"/>
    <w:rsid w:val="008201C6"/>
    <w:rsid w:val="00820BD9"/>
    <w:rsid w:val="008254E6"/>
    <w:rsid w:val="00830631"/>
    <w:rsid w:val="0083094F"/>
    <w:rsid w:val="008516FF"/>
    <w:rsid w:val="008601E8"/>
    <w:rsid w:val="008716E6"/>
    <w:rsid w:val="00893C4C"/>
    <w:rsid w:val="00894F4C"/>
    <w:rsid w:val="008962D5"/>
    <w:rsid w:val="008A1DEC"/>
    <w:rsid w:val="008A2130"/>
    <w:rsid w:val="008A2D46"/>
    <w:rsid w:val="008A3800"/>
    <w:rsid w:val="008A564F"/>
    <w:rsid w:val="008B33BC"/>
    <w:rsid w:val="008B682D"/>
    <w:rsid w:val="008B7393"/>
    <w:rsid w:val="008D0D9B"/>
    <w:rsid w:val="008D27B1"/>
    <w:rsid w:val="008D3577"/>
    <w:rsid w:val="008D4634"/>
    <w:rsid w:val="008D5B6D"/>
    <w:rsid w:val="008D7A5E"/>
    <w:rsid w:val="008D7AA3"/>
    <w:rsid w:val="008E7583"/>
    <w:rsid w:val="008F14EF"/>
    <w:rsid w:val="009120E9"/>
    <w:rsid w:val="00913906"/>
    <w:rsid w:val="00914362"/>
    <w:rsid w:val="00915BF1"/>
    <w:rsid w:val="00916404"/>
    <w:rsid w:val="00923B9C"/>
    <w:rsid w:val="0092556C"/>
    <w:rsid w:val="00934D78"/>
    <w:rsid w:val="0094226B"/>
    <w:rsid w:val="00945900"/>
    <w:rsid w:val="00954AF8"/>
    <w:rsid w:val="0095622A"/>
    <w:rsid w:val="00960EAF"/>
    <w:rsid w:val="00961D99"/>
    <w:rsid w:val="00974E53"/>
    <w:rsid w:val="009904F4"/>
    <w:rsid w:val="00993094"/>
    <w:rsid w:val="00994A9F"/>
    <w:rsid w:val="009A452E"/>
    <w:rsid w:val="009A589C"/>
    <w:rsid w:val="009A73BC"/>
    <w:rsid w:val="009B58C2"/>
    <w:rsid w:val="009C0782"/>
    <w:rsid w:val="009C396C"/>
    <w:rsid w:val="009C606F"/>
    <w:rsid w:val="009D0F1F"/>
    <w:rsid w:val="009E272C"/>
    <w:rsid w:val="009E5317"/>
    <w:rsid w:val="009E5978"/>
    <w:rsid w:val="009E5E16"/>
    <w:rsid w:val="009F1362"/>
    <w:rsid w:val="00A10B2F"/>
    <w:rsid w:val="00A2091C"/>
    <w:rsid w:val="00A330A5"/>
    <w:rsid w:val="00A35207"/>
    <w:rsid w:val="00A43D83"/>
    <w:rsid w:val="00A50552"/>
    <w:rsid w:val="00A56B44"/>
    <w:rsid w:val="00A5744F"/>
    <w:rsid w:val="00A57D19"/>
    <w:rsid w:val="00A661AE"/>
    <w:rsid w:val="00A7791F"/>
    <w:rsid w:val="00A80255"/>
    <w:rsid w:val="00A9169A"/>
    <w:rsid w:val="00A95C28"/>
    <w:rsid w:val="00A96292"/>
    <w:rsid w:val="00AA043A"/>
    <w:rsid w:val="00AA1399"/>
    <w:rsid w:val="00AA1EDB"/>
    <w:rsid w:val="00AA586B"/>
    <w:rsid w:val="00AA59ED"/>
    <w:rsid w:val="00AA7B8D"/>
    <w:rsid w:val="00AD2FE3"/>
    <w:rsid w:val="00AD33C9"/>
    <w:rsid w:val="00AE1878"/>
    <w:rsid w:val="00AE2C82"/>
    <w:rsid w:val="00AE5F44"/>
    <w:rsid w:val="00B01FCA"/>
    <w:rsid w:val="00B144D5"/>
    <w:rsid w:val="00B2388B"/>
    <w:rsid w:val="00B26F64"/>
    <w:rsid w:val="00B33062"/>
    <w:rsid w:val="00B42FFA"/>
    <w:rsid w:val="00B43230"/>
    <w:rsid w:val="00B572B4"/>
    <w:rsid w:val="00B67F4B"/>
    <w:rsid w:val="00B7085C"/>
    <w:rsid w:val="00B716B9"/>
    <w:rsid w:val="00B73455"/>
    <w:rsid w:val="00B735A1"/>
    <w:rsid w:val="00B814EC"/>
    <w:rsid w:val="00B87CC1"/>
    <w:rsid w:val="00B87F7A"/>
    <w:rsid w:val="00BA2044"/>
    <w:rsid w:val="00BA7188"/>
    <w:rsid w:val="00BA7C72"/>
    <w:rsid w:val="00BB1502"/>
    <w:rsid w:val="00BB25D3"/>
    <w:rsid w:val="00BB6A69"/>
    <w:rsid w:val="00BB6B88"/>
    <w:rsid w:val="00BB6C9F"/>
    <w:rsid w:val="00BC2D9C"/>
    <w:rsid w:val="00BC3C78"/>
    <w:rsid w:val="00BC43BF"/>
    <w:rsid w:val="00BC5D7F"/>
    <w:rsid w:val="00BD0A9B"/>
    <w:rsid w:val="00BD12E1"/>
    <w:rsid w:val="00BE3B93"/>
    <w:rsid w:val="00BE430C"/>
    <w:rsid w:val="00BE6335"/>
    <w:rsid w:val="00C11F6C"/>
    <w:rsid w:val="00C20D40"/>
    <w:rsid w:val="00C22E41"/>
    <w:rsid w:val="00C329EB"/>
    <w:rsid w:val="00C373F9"/>
    <w:rsid w:val="00C47FD5"/>
    <w:rsid w:val="00C50160"/>
    <w:rsid w:val="00C50DAD"/>
    <w:rsid w:val="00C653FF"/>
    <w:rsid w:val="00C70C10"/>
    <w:rsid w:val="00C73F56"/>
    <w:rsid w:val="00C81B25"/>
    <w:rsid w:val="00C911B5"/>
    <w:rsid w:val="00C94826"/>
    <w:rsid w:val="00C95ADC"/>
    <w:rsid w:val="00C9755B"/>
    <w:rsid w:val="00CB1456"/>
    <w:rsid w:val="00CB451A"/>
    <w:rsid w:val="00CB7D27"/>
    <w:rsid w:val="00CD1E0B"/>
    <w:rsid w:val="00CE02F8"/>
    <w:rsid w:val="00CE655B"/>
    <w:rsid w:val="00CF785C"/>
    <w:rsid w:val="00D1457E"/>
    <w:rsid w:val="00D24F24"/>
    <w:rsid w:val="00D30E06"/>
    <w:rsid w:val="00D41741"/>
    <w:rsid w:val="00D52019"/>
    <w:rsid w:val="00D54B19"/>
    <w:rsid w:val="00D5558E"/>
    <w:rsid w:val="00D6074C"/>
    <w:rsid w:val="00D71541"/>
    <w:rsid w:val="00D7488A"/>
    <w:rsid w:val="00D95528"/>
    <w:rsid w:val="00D95D1B"/>
    <w:rsid w:val="00D970B7"/>
    <w:rsid w:val="00DA2959"/>
    <w:rsid w:val="00DA4A9B"/>
    <w:rsid w:val="00DB26A7"/>
    <w:rsid w:val="00DB42BE"/>
    <w:rsid w:val="00DC303B"/>
    <w:rsid w:val="00DD08E2"/>
    <w:rsid w:val="00DE5B3C"/>
    <w:rsid w:val="00DE74DA"/>
    <w:rsid w:val="00DF53E7"/>
    <w:rsid w:val="00E02D9A"/>
    <w:rsid w:val="00E03C91"/>
    <w:rsid w:val="00E1291F"/>
    <w:rsid w:val="00E13A33"/>
    <w:rsid w:val="00E154E7"/>
    <w:rsid w:val="00E16F90"/>
    <w:rsid w:val="00E20BF0"/>
    <w:rsid w:val="00E237CA"/>
    <w:rsid w:val="00E50160"/>
    <w:rsid w:val="00E5540B"/>
    <w:rsid w:val="00E6119D"/>
    <w:rsid w:val="00E634EE"/>
    <w:rsid w:val="00E65693"/>
    <w:rsid w:val="00E67B17"/>
    <w:rsid w:val="00E701F4"/>
    <w:rsid w:val="00E729E8"/>
    <w:rsid w:val="00E76CAD"/>
    <w:rsid w:val="00E90BE4"/>
    <w:rsid w:val="00E94B5F"/>
    <w:rsid w:val="00EB1608"/>
    <w:rsid w:val="00EB2107"/>
    <w:rsid w:val="00EB55F4"/>
    <w:rsid w:val="00EB610D"/>
    <w:rsid w:val="00EC2316"/>
    <w:rsid w:val="00EC5C0C"/>
    <w:rsid w:val="00ED342F"/>
    <w:rsid w:val="00ED41D2"/>
    <w:rsid w:val="00F0221F"/>
    <w:rsid w:val="00F041C1"/>
    <w:rsid w:val="00F06868"/>
    <w:rsid w:val="00F076BC"/>
    <w:rsid w:val="00F148C1"/>
    <w:rsid w:val="00F16A5B"/>
    <w:rsid w:val="00F178F0"/>
    <w:rsid w:val="00F315BD"/>
    <w:rsid w:val="00F3604C"/>
    <w:rsid w:val="00F472DB"/>
    <w:rsid w:val="00F52294"/>
    <w:rsid w:val="00F532A6"/>
    <w:rsid w:val="00F555CE"/>
    <w:rsid w:val="00F62224"/>
    <w:rsid w:val="00F736A9"/>
    <w:rsid w:val="00F7378B"/>
    <w:rsid w:val="00F74590"/>
    <w:rsid w:val="00F76CBD"/>
    <w:rsid w:val="00F82987"/>
    <w:rsid w:val="00F8453B"/>
    <w:rsid w:val="00F93446"/>
    <w:rsid w:val="00F94272"/>
    <w:rsid w:val="00F95EA8"/>
    <w:rsid w:val="00F96B23"/>
    <w:rsid w:val="00FA3A7E"/>
    <w:rsid w:val="00FA76DE"/>
    <w:rsid w:val="00FB0778"/>
    <w:rsid w:val="00FB5C4B"/>
    <w:rsid w:val="00FB645B"/>
    <w:rsid w:val="00FD311D"/>
    <w:rsid w:val="00FD58AA"/>
    <w:rsid w:val="00FE2D6D"/>
    <w:rsid w:val="00FE771B"/>
    <w:rsid w:val="00FF0383"/>
    <w:rsid w:val="00FF0B48"/>
    <w:rsid w:val="00FF61EA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38A1"/>
  <w15:chartTrackingRefBased/>
  <w15:docId w15:val="{321B84AB-7DCD-4C35-A952-47CBF489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3FF"/>
    <w:pPr>
      <w:spacing w:after="0"/>
    </w:pPr>
    <w:rPr>
      <w:rFonts w:eastAsiaTheme="minorEastAsia"/>
      <w:sz w:val="24"/>
      <w:szCs w:val="22"/>
    </w:rPr>
  </w:style>
  <w:style w:type="paragraph" w:styleId="Heading1">
    <w:name w:val="heading 1"/>
    <w:basedOn w:val="Normal"/>
    <w:link w:val="Heading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C653FF"/>
    <w:pPr>
      <w:keepNext/>
      <w:spacing w:line="240" w:lineRule="auto"/>
      <w:outlineLvl w:val="1"/>
    </w:pPr>
    <w:rPr>
      <w:rFonts w:asciiTheme="majorHAnsi" w:eastAsia="Times New Roman" w:hAnsiTheme="majorHAnsi" w:cs="Times New Roman"/>
      <w:sz w:val="52"/>
    </w:rPr>
  </w:style>
  <w:style w:type="paragraph" w:styleId="Heading3">
    <w:name w:val="heading 3"/>
    <w:basedOn w:val="Normal"/>
    <w:link w:val="Heading3Char"/>
    <w:autoRedefine/>
    <w:uiPriority w:val="2"/>
    <w:unhideWhenUsed/>
    <w:qFormat/>
    <w:rsid w:val="00394167"/>
    <w:pPr>
      <w:spacing w:line="240" w:lineRule="auto"/>
      <w:jc w:val="center"/>
      <w:outlineLvl w:val="2"/>
    </w:pPr>
    <w:rPr>
      <w:b/>
      <w:i/>
      <w:u w:val="single"/>
    </w:rPr>
  </w:style>
  <w:style w:type="paragraph" w:styleId="Heading4">
    <w:name w:val="heading 4"/>
    <w:basedOn w:val="Normal"/>
    <w:link w:val="Heading4Char"/>
    <w:uiPriority w:val="2"/>
    <w:unhideWhenUsed/>
    <w:qFormat/>
    <w:rsid w:val="008962D5"/>
    <w:pPr>
      <w:keepNext/>
      <w:keepLines/>
      <w:spacing w:before="240" w:after="40" w:line="240" w:lineRule="auto"/>
      <w:outlineLvl w:val="3"/>
    </w:pPr>
    <w:rPr>
      <w:rFonts w:eastAsia="Times New Roman" w:cs="Times New Roman"/>
      <w:caps/>
      <w:color w:val="161718" w:themeColor="text1"/>
      <w:spacing w:val="20"/>
      <w:kern w:val="28"/>
      <w:sz w:val="28"/>
    </w:rPr>
  </w:style>
  <w:style w:type="paragraph" w:styleId="Heading5">
    <w:name w:val="heading 5"/>
    <w:basedOn w:val="Normal"/>
    <w:next w:val="Normal"/>
    <w:link w:val="Heading5Char"/>
    <w:uiPriority w:val="2"/>
    <w:unhideWhenUsed/>
    <w:qFormat/>
    <w:rsid w:val="008D0D9B"/>
    <w:pPr>
      <w:keepNext/>
      <w:keepLines/>
      <w:spacing w:line="240" w:lineRule="atLeast"/>
      <w:outlineLvl w:val="4"/>
    </w:pPr>
    <w:rPr>
      <w:rFonts w:eastAsia="Times New Roman" w:cs="Times New Roman"/>
      <w:spacing w:val="-4"/>
      <w:kern w:val="28"/>
    </w:rPr>
  </w:style>
  <w:style w:type="paragraph" w:styleId="Heading6">
    <w:name w:val="heading 6"/>
    <w:basedOn w:val="Normal"/>
    <w:next w:val="Normal"/>
    <w:link w:val="Heading6Char"/>
    <w:uiPriority w:val="2"/>
    <w:unhideWhenUsed/>
    <w:qFormat/>
    <w:rsid w:val="008D0D9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5CA10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C653FF"/>
    <w:rPr>
      <w:rFonts w:asciiTheme="majorHAnsi" w:eastAsia="Times New Roman" w:hAnsiTheme="majorHAnsi" w:cs="Times New Roman"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394167"/>
    <w:rPr>
      <w:rFonts w:eastAsiaTheme="minorEastAsia"/>
      <w:b/>
      <w:i/>
      <w:sz w:val="24"/>
      <w:szCs w:val="22"/>
      <w:u w:val="single"/>
    </w:rPr>
  </w:style>
  <w:style w:type="character" w:customStyle="1" w:styleId="Heading4Char">
    <w:name w:val="Heading 4 Char"/>
    <w:basedOn w:val="DefaultParagraphFont"/>
    <w:link w:val="Heading4"/>
    <w:uiPriority w:val="2"/>
    <w:rsid w:val="008962D5"/>
    <w:rPr>
      <w:rFonts w:eastAsia="Times New Roman" w:cs="Times New Roman"/>
      <w:caps/>
      <w:color w:val="161718" w:themeColor="text1"/>
      <w:spacing w:val="20"/>
      <w:kern w:val="28"/>
      <w:sz w:val="28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rsid w:val="008D0D9B"/>
    <w:rPr>
      <w:rFonts w:eastAsia="Times New Roman" w:cs="Times New Roman"/>
      <w:spacing w:val="-4"/>
      <w:kern w:val="28"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customStyle="1" w:styleId="Style1">
    <w:name w:val="Style1"/>
    <w:basedOn w:val="Heading2"/>
    <w:link w:val="Style1Char"/>
    <w:qFormat/>
    <w:rsid w:val="00C653FF"/>
    <w:pPr>
      <w:spacing w:after="500"/>
    </w:pPr>
    <w:rPr>
      <w:b/>
    </w:rPr>
  </w:style>
  <w:style w:type="paragraph" w:styleId="ListParagraph">
    <w:name w:val="List Paragraph"/>
    <w:basedOn w:val="Normal"/>
    <w:uiPriority w:val="1"/>
    <w:unhideWhenUsed/>
    <w:qFormat/>
    <w:rsid w:val="00C653FF"/>
    <w:pPr>
      <w:ind w:left="720"/>
      <w:contextualSpacing/>
    </w:pPr>
  </w:style>
  <w:style w:type="character" w:customStyle="1" w:styleId="Style1Char">
    <w:name w:val="Style1 Char"/>
    <w:basedOn w:val="Heading2Char"/>
    <w:link w:val="Style1"/>
    <w:rsid w:val="00C653FF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6Char">
    <w:name w:val="Heading 6 Char"/>
    <w:basedOn w:val="DefaultParagraphFont"/>
    <w:link w:val="Heading6"/>
    <w:uiPriority w:val="2"/>
    <w:rsid w:val="008D0D9B"/>
    <w:rPr>
      <w:rFonts w:asciiTheme="majorHAnsi" w:eastAsiaTheme="majorEastAsia" w:hAnsiTheme="majorHAnsi" w:cstheme="majorBidi"/>
      <w:color w:val="5CA100" w:themeColor="accent1" w:themeShade="7F"/>
      <w:sz w:val="24"/>
      <w:szCs w:val="22"/>
    </w:rPr>
  </w:style>
  <w:style w:type="table" w:styleId="TableGrid">
    <w:name w:val="Table Grid"/>
    <w:basedOn w:val="TableNormal"/>
    <w:uiPriority w:val="39"/>
    <w:rsid w:val="00A91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9169A"/>
    <w:pPr>
      <w:spacing w:after="0" w:line="240" w:lineRule="auto"/>
    </w:pPr>
    <w:tblPr>
      <w:tblStyleRowBandSize w:val="1"/>
      <w:tblStyleColBandSize w:val="1"/>
      <w:tblBorders>
        <w:top w:val="single" w:sz="4" w:space="0" w:color="CFFF8F" w:themeColor="accent1" w:themeTint="99"/>
        <w:left w:val="single" w:sz="4" w:space="0" w:color="CFFF8F" w:themeColor="accent1" w:themeTint="99"/>
        <w:bottom w:val="single" w:sz="4" w:space="0" w:color="CFFF8F" w:themeColor="accent1" w:themeTint="99"/>
        <w:right w:val="single" w:sz="4" w:space="0" w:color="CFFF8F" w:themeColor="accent1" w:themeTint="99"/>
        <w:insideH w:val="single" w:sz="4" w:space="0" w:color="CFFF8F" w:themeColor="accent1" w:themeTint="99"/>
        <w:insideV w:val="single" w:sz="4" w:space="0" w:color="CFFF8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0FF45" w:themeColor="accent1"/>
          <w:left w:val="single" w:sz="4" w:space="0" w:color="B0FF45" w:themeColor="accent1"/>
          <w:bottom w:val="single" w:sz="4" w:space="0" w:color="B0FF45" w:themeColor="accent1"/>
          <w:right w:val="single" w:sz="4" w:space="0" w:color="B0FF45" w:themeColor="accent1"/>
          <w:insideH w:val="nil"/>
          <w:insideV w:val="nil"/>
        </w:tcBorders>
        <w:shd w:val="clear" w:color="auto" w:fill="B0FF45" w:themeFill="accent1"/>
      </w:tcPr>
    </w:tblStylePr>
    <w:tblStylePr w:type="lastRow">
      <w:rPr>
        <w:b/>
        <w:bCs/>
      </w:rPr>
      <w:tblPr/>
      <w:tcPr>
        <w:tcBorders>
          <w:top w:val="double" w:sz="4" w:space="0" w:color="B0FF4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FD9" w:themeFill="accent1" w:themeFillTint="33"/>
      </w:tcPr>
    </w:tblStylePr>
    <w:tblStylePr w:type="band1Horz">
      <w:tblPr/>
      <w:tcPr>
        <w:shd w:val="clear" w:color="auto" w:fill="EFFFD9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A9169A"/>
    <w:pPr>
      <w:spacing w:after="0" w:line="240" w:lineRule="auto"/>
    </w:pPr>
    <w:tblPr>
      <w:tblStyleRowBandSize w:val="1"/>
      <w:tblStyleColBandSize w:val="1"/>
      <w:tblBorders>
        <w:top w:val="single" w:sz="4" w:space="0" w:color="AB8AFF" w:themeColor="accent4" w:themeTint="99"/>
        <w:left w:val="single" w:sz="4" w:space="0" w:color="AB8AFF" w:themeColor="accent4" w:themeTint="99"/>
        <w:bottom w:val="single" w:sz="4" w:space="0" w:color="AB8AFF" w:themeColor="accent4" w:themeTint="99"/>
        <w:right w:val="single" w:sz="4" w:space="0" w:color="AB8AFF" w:themeColor="accent4" w:themeTint="99"/>
        <w:insideH w:val="single" w:sz="4" w:space="0" w:color="AB8AFF" w:themeColor="accent4" w:themeTint="99"/>
        <w:insideV w:val="single" w:sz="4" w:space="0" w:color="AB8A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3DFF" w:themeColor="accent4"/>
          <w:left w:val="single" w:sz="4" w:space="0" w:color="753DFF" w:themeColor="accent4"/>
          <w:bottom w:val="single" w:sz="4" w:space="0" w:color="753DFF" w:themeColor="accent4"/>
          <w:right w:val="single" w:sz="4" w:space="0" w:color="753DFF" w:themeColor="accent4"/>
          <w:insideH w:val="nil"/>
          <w:insideV w:val="nil"/>
        </w:tcBorders>
        <w:shd w:val="clear" w:color="auto" w:fill="753DFF" w:themeFill="accent4"/>
      </w:tcPr>
    </w:tblStylePr>
    <w:tblStylePr w:type="lastRow">
      <w:rPr>
        <w:b/>
        <w:bCs/>
      </w:rPr>
      <w:tblPr/>
      <w:tcPr>
        <w:tcBorders>
          <w:top w:val="double" w:sz="4" w:space="0" w:color="753D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8FF" w:themeFill="accent4" w:themeFillTint="33"/>
      </w:tcPr>
    </w:tblStylePr>
    <w:tblStylePr w:type="band1Horz">
      <w:tblPr/>
      <w:tcPr>
        <w:shd w:val="clear" w:color="auto" w:fill="E3D8FF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A9169A"/>
    <w:pPr>
      <w:spacing w:after="0" w:line="240" w:lineRule="auto"/>
    </w:pPr>
    <w:tblPr>
      <w:tblStyleRowBandSize w:val="1"/>
      <w:tblStyleColBandSize w:val="1"/>
      <w:tblBorders>
        <w:top w:val="single" w:sz="4" w:space="0" w:color="8DF920" w:themeColor="accent3" w:themeTint="99"/>
        <w:left w:val="single" w:sz="4" w:space="0" w:color="8DF920" w:themeColor="accent3" w:themeTint="99"/>
        <w:bottom w:val="single" w:sz="4" w:space="0" w:color="8DF920" w:themeColor="accent3" w:themeTint="99"/>
        <w:right w:val="single" w:sz="4" w:space="0" w:color="8DF920" w:themeColor="accent3" w:themeTint="99"/>
        <w:insideH w:val="single" w:sz="4" w:space="0" w:color="8DF920" w:themeColor="accent3" w:themeTint="99"/>
        <w:insideV w:val="single" w:sz="4" w:space="0" w:color="8DF92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8003" w:themeColor="accent3"/>
          <w:left w:val="single" w:sz="4" w:space="0" w:color="428003" w:themeColor="accent3"/>
          <w:bottom w:val="single" w:sz="4" w:space="0" w:color="428003" w:themeColor="accent3"/>
          <w:right w:val="single" w:sz="4" w:space="0" w:color="428003" w:themeColor="accent3"/>
          <w:insideH w:val="nil"/>
          <w:insideV w:val="nil"/>
        </w:tcBorders>
        <w:shd w:val="clear" w:color="auto" w:fill="428003" w:themeFill="accent3"/>
      </w:tcPr>
    </w:tblStylePr>
    <w:tblStylePr w:type="lastRow">
      <w:rPr>
        <w:b/>
        <w:bCs/>
      </w:rPr>
      <w:tblPr/>
      <w:tcPr>
        <w:tcBorders>
          <w:top w:val="double" w:sz="4" w:space="0" w:color="4280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DB4" w:themeFill="accent3" w:themeFillTint="33"/>
      </w:tcPr>
    </w:tblStylePr>
    <w:tblStylePr w:type="band1Horz">
      <w:tblPr/>
      <w:tcPr>
        <w:shd w:val="clear" w:color="auto" w:fill="D9FDB4" w:themeFill="accent3" w:themeFillTint="33"/>
      </w:tcPr>
    </w:tblStylePr>
  </w:style>
  <w:style w:type="paragraph" w:customStyle="1" w:styleId="TableParagraph">
    <w:name w:val="Table Paragraph"/>
    <w:basedOn w:val="Normal"/>
    <w:uiPriority w:val="1"/>
    <w:qFormat/>
    <w:rsid w:val="008D27B1"/>
    <w:pPr>
      <w:widowControl w:val="0"/>
      <w:autoSpaceDE w:val="0"/>
      <w:autoSpaceDN w:val="0"/>
      <w:spacing w:before="81" w:line="240" w:lineRule="auto"/>
      <w:ind w:left="107"/>
    </w:pPr>
    <w:rPr>
      <w:rFonts w:ascii="Carlito" w:eastAsia="Carlito" w:hAnsi="Carlito" w:cs="Carli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04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04C"/>
    <w:rPr>
      <w:rFonts w:ascii="Segoe UI" w:eastAsiaTheme="minorEastAsia" w:hAnsi="Segoe UI" w:cs="Segoe UI"/>
    </w:rPr>
  </w:style>
  <w:style w:type="paragraph" w:styleId="BodyText">
    <w:name w:val="Body Text"/>
    <w:basedOn w:val="Normal"/>
    <w:link w:val="BodyTextChar"/>
    <w:uiPriority w:val="1"/>
    <w:qFormat/>
    <w:rsid w:val="00DA2959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A2959"/>
    <w:rPr>
      <w:rFonts w:ascii="Arial" w:eastAsia="Arial" w:hAnsi="Arial" w:cs="Arial"/>
      <w:sz w:val="20"/>
      <w:szCs w:val="20"/>
    </w:rPr>
  </w:style>
  <w:style w:type="paragraph" w:customStyle="1" w:styleId="BodyText1">
    <w:name w:val="Body Text1"/>
    <w:basedOn w:val="Normal"/>
    <w:link w:val="bodytextChar0"/>
    <w:rsid w:val="00330CCC"/>
    <w:pPr>
      <w:tabs>
        <w:tab w:val="left" w:pos="0"/>
      </w:tabs>
      <w:spacing w:before="80" w:after="80" w:line="240" w:lineRule="auto"/>
      <w:jc w:val="both"/>
    </w:pPr>
    <w:rPr>
      <w:rFonts w:ascii="Calibri" w:eastAsia="Times New Roman" w:hAnsi="Calibri" w:cs="Times New Roman"/>
      <w:sz w:val="23"/>
      <w:szCs w:val="20"/>
    </w:rPr>
  </w:style>
  <w:style w:type="character" w:customStyle="1" w:styleId="bodytextChar0">
    <w:name w:val="body text Char"/>
    <w:link w:val="BodyText1"/>
    <w:rsid w:val="00330CCC"/>
    <w:rPr>
      <w:rFonts w:ascii="Calibri" w:eastAsia="Times New Roman" w:hAnsi="Calibri" w:cs="Times New Roman"/>
      <w:sz w:val="23"/>
      <w:szCs w:val="20"/>
    </w:rPr>
  </w:style>
  <w:style w:type="paragraph" w:styleId="NormalWeb">
    <w:name w:val="Normal (Web)"/>
    <w:basedOn w:val="Normal"/>
    <w:uiPriority w:val="99"/>
    <w:semiHidden/>
    <w:unhideWhenUsed/>
    <w:rsid w:val="006B1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marginleft">
    <w:name w:val="margin_left"/>
    <w:basedOn w:val="Normal"/>
    <w:rsid w:val="006B1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LO-normal">
    <w:name w:val="LO-normal"/>
    <w:qFormat/>
    <w:rsid w:val="00BC2D9C"/>
    <w:pPr>
      <w:widowControl w:val="0"/>
      <w:suppressAutoHyphens/>
      <w:spacing w:after="0" w:line="240" w:lineRule="auto"/>
    </w:pPr>
    <w:rPr>
      <w:rFonts w:ascii="Yu Gothic Light" w:eastAsia="Yu Gothic Light" w:hAnsi="Yu Gothic Light" w:cs="Yu Gothic Light"/>
      <w:sz w:val="22"/>
      <w:szCs w:val="22"/>
      <w:lang w:eastAsia="zh-CN" w:bidi="hi-IN"/>
    </w:rPr>
  </w:style>
  <w:style w:type="table" w:styleId="GridTable4-Accent2">
    <w:name w:val="Grid Table 4 Accent 2"/>
    <w:basedOn w:val="TableNormal"/>
    <w:uiPriority w:val="49"/>
    <w:rsid w:val="00B144D5"/>
    <w:pPr>
      <w:spacing w:after="0" w:line="240" w:lineRule="auto"/>
    </w:pPr>
    <w:tblPr>
      <w:tblStyleRowBandSize w:val="1"/>
      <w:tblStyleColBandSize w:val="1"/>
      <w:tblBorders>
        <w:top w:val="single" w:sz="4" w:space="0" w:color="C2FF50" w:themeColor="accent2" w:themeTint="99"/>
        <w:left w:val="single" w:sz="4" w:space="0" w:color="C2FF50" w:themeColor="accent2" w:themeTint="99"/>
        <w:bottom w:val="single" w:sz="4" w:space="0" w:color="C2FF50" w:themeColor="accent2" w:themeTint="99"/>
        <w:right w:val="single" w:sz="4" w:space="0" w:color="C2FF50" w:themeColor="accent2" w:themeTint="99"/>
        <w:insideH w:val="single" w:sz="4" w:space="0" w:color="C2FF50" w:themeColor="accent2" w:themeTint="99"/>
        <w:insideV w:val="single" w:sz="4" w:space="0" w:color="C2FF5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DB00" w:themeColor="accent2"/>
          <w:left w:val="single" w:sz="4" w:space="0" w:color="8FDB00" w:themeColor="accent2"/>
          <w:bottom w:val="single" w:sz="4" w:space="0" w:color="8FDB00" w:themeColor="accent2"/>
          <w:right w:val="single" w:sz="4" w:space="0" w:color="8FDB00" w:themeColor="accent2"/>
          <w:insideH w:val="nil"/>
          <w:insideV w:val="nil"/>
        </w:tcBorders>
        <w:shd w:val="clear" w:color="auto" w:fill="8FDB00" w:themeFill="accent2"/>
      </w:tcPr>
    </w:tblStylePr>
    <w:tblStylePr w:type="lastRow">
      <w:rPr>
        <w:b/>
        <w:bCs/>
      </w:rPr>
      <w:tblPr/>
      <w:tcPr>
        <w:tcBorders>
          <w:top w:val="double" w:sz="4" w:space="0" w:color="8FDB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FC4" w:themeFill="accent2" w:themeFillTint="33"/>
      </w:tcPr>
    </w:tblStylePr>
    <w:tblStylePr w:type="band1Horz">
      <w:tblPr/>
      <w:tcPr>
        <w:shd w:val="clear" w:color="auto" w:fill="EAFFC4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vkumarK\AppData\Roaming\Microsoft\Templates\Business%20report%20(Professional%20design).dotx" TargetMode="External"/></Relationships>
</file>

<file path=word/theme/theme1.xml><?xml version="1.0" encoding="utf-8"?>
<a:theme xmlns:a="http://schemas.openxmlformats.org/drawingml/2006/main" name="Theme2">
  <a:themeElements>
    <a:clrScheme name="Custom 2">
      <a:dk1>
        <a:srgbClr val="161718"/>
      </a:dk1>
      <a:lt1>
        <a:srgbClr val="FFFFFF"/>
      </a:lt1>
      <a:dk2>
        <a:srgbClr val="4D5154"/>
      </a:dk2>
      <a:lt2>
        <a:srgbClr val="E6E7E8"/>
      </a:lt2>
      <a:accent1>
        <a:srgbClr val="B0FF45"/>
      </a:accent1>
      <a:accent2>
        <a:srgbClr val="8FDB00"/>
      </a:accent2>
      <a:accent3>
        <a:srgbClr val="428003"/>
      </a:accent3>
      <a:accent4>
        <a:srgbClr val="753DFF"/>
      </a:accent4>
      <a:accent5>
        <a:srgbClr val="622AD8"/>
      </a:accent5>
      <a:accent6>
        <a:srgbClr val="7F7F7F"/>
      </a:accent6>
      <a:hlink>
        <a:srgbClr val="753DFF"/>
      </a:hlink>
      <a:folHlink>
        <a:srgbClr val="A5A5A5"/>
      </a:folHlink>
    </a:clrScheme>
    <a:fontScheme name="KPIT Fonts">
      <a:majorFont>
        <a:latin typeface="Work Sans"/>
        <a:ea typeface=""/>
        <a:cs typeface=""/>
      </a:majorFont>
      <a:minorFont>
        <a:latin typeface="Work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2A0075F20F844D913120172F4281D9" ma:contentTypeVersion="11" ma:contentTypeDescription="Create a new document." ma:contentTypeScope="" ma:versionID="d564cf4e1ed864986ca2f79792e68e60">
  <xsd:schema xmlns:xsd="http://www.w3.org/2001/XMLSchema" xmlns:xs="http://www.w3.org/2001/XMLSchema" xmlns:p="http://schemas.microsoft.com/office/2006/metadata/properties" xmlns:ns2="f57d8f2f-452f-4543-adb2-f64e69cf95d8" xmlns:ns3="560f607a-810b-43d4-9489-f52adef10293" targetNamespace="http://schemas.microsoft.com/office/2006/metadata/properties" ma:root="true" ma:fieldsID="42a4499eba4f2f01c7fc7f3bcd4d98a5" ns2:_="" ns3:_="">
    <xsd:import namespace="f57d8f2f-452f-4543-adb2-f64e69cf95d8"/>
    <xsd:import namespace="560f607a-810b-43d4-9489-f52adef102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d8f2f-452f-4543-adb2-f64e69cf95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f607a-810b-43d4-9489-f52adef1029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60f607a-810b-43d4-9489-f52adef10293">
      <UserInfo>
        <DisplayName>Saiprasad Gavali</DisplayName>
        <AccountId>2387</AccountId>
        <AccountType/>
      </UserInfo>
      <UserInfo>
        <DisplayName>Gurudev Pawar</DisplayName>
        <AccountId>5120</AccountId>
        <AccountType/>
      </UserInfo>
      <UserInfo>
        <DisplayName>Lawoo Mulik</DisplayName>
        <AccountId>1532</AccountId>
        <AccountType/>
      </UserInfo>
      <UserInfo>
        <DisplayName>Pratima Kumari (PnP)</DisplayName>
        <AccountId>1589</AccountId>
        <AccountType/>
      </UserInfo>
      <UserInfo>
        <DisplayName>Ajaykumar Kandagal</DisplayName>
        <AccountId>1719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9B82763-11BA-4569-BE14-8F5D9CF371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FDB16D-650B-4343-97E2-C17D2DFB7D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d8f2f-452f-4543-adb2-f64e69cf95d8"/>
    <ds:schemaRef ds:uri="560f607a-810b-43d4-9489-f52adef102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B64753-B9D4-4CDC-AF55-F17D3633DF46}">
  <ds:schemaRefs>
    <ds:schemaRef ds:uri="http://schemas.microsoft.com/office/2006/metadata/properties"/>
    <ds:schemaRef ds:uri="http://schemas.microsoft.com/office/infopath/2007/PartnerControls"/>
    <ds:schemaRef ds:uri="560f607a-810b-43d4-9489-f52adef102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</Template>
  <TotalTime>789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KPIT Technologies Document</vt:lpstr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KPIT Technologies Document</dc:title>
  <dc:subject/>
  <dc:creator>Marketing.Auto@kpit.com</dc:creator>
  <cp:keywords/>
  <dc:description/>
  <cp:lastModifiedBy>Joseph S D</cp:lastModifiedBy>
  <cp:revision>125</cp:revision>
  <dcterms:created xsi:type="dcterms:W3CDTF">2023-05-25T17:18:00Z</dcterms:created>
  <dcterms:modified xsi:type="dcterms:W3CDTF">2024-04-10T07:18:00Z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0x010100B12A0075F20F844D913120172F4281D9</vt:lpwstr>
  </property>
</Properties>
</file>