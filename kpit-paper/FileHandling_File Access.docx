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21"/>
        <w:tblW w:w="10136" w:type="dxa"/>
        <w:tblLook w:val="04A0" w:firstRow="1" w:lastRow="0" w:firstColumn="1" w:lastColumn="0" w:noHBand="0" w:noVBand="1"/>
      </w:tblPr>
      <w:tblGrid>
        <w:gridCol w:w="2155"/>
        <w:gridCol w:w="7981"/>
      </w:tblGrid>
      <w:tr w:rsidR="00D869B2" w:rsidRPr="00C62F37" w14:paraId="6B231570" w14:textId="77777777" w:rsidTr="00D869B2">
        <w:trPr>
          <w:trHeight w:val="390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12226A3D" w14:textId="77777777" w:rsidR="00D869B2" w:rsidRDefault="00D869B2" w:rsidP="00D869B2">
            <w:pPr>
              <w:pStyle w:val="LO-normal"/>
              <w:spacing w:before="20"/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</w:pPr>
            <w:bookmarkStart w:id="0" w:name="_Hlk157879914"/>
            <w:r w:rsidRPr="00375D05"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  <w:t>Problem Statement Title</w:t>
            </w:r>
          </w:p>
        </w:tc>
        <w:tc>
          <w:tcPr>
            <w:tcW w:w="7981" w:type="dxa"/>
            <w:vAlign w:val="center"/>
          </w:tcPr>
          <w:p w14:paraId="4D5258BC" w14:textId="77777777" w:rsidR="00D869B2" w:rsidRPr="00D34E2B" w:rsidRDefault="00D869B2" w:rsidP="00D869B2">
            <w:pPr>
              <w:pStyle w:val="LO-normal"/>
              <w:spacing w:before="20"/>
              <w:rPr>
                <w:rFonts w:ascii="Work Sans" w:eastAsia="Open Sans" w:hAnsi="Work Sans" w:cs="Open Sans"/>
                <w:bCs/>
                <w:sz w:val="16"/>
                <w:szCs w:val="16"/>
              </w:rPr>
            </w:pPr>
            <w:r w:rsidRPr="007C11E8">
              <w:rPr>
                <w:rFonts w:ascii="Work Sans" w:eastAsia="Open Sans" w:hAnsi="Work Sans" w:cs="Open Sans"/>
                <w:b/>
                <w:sz w:val="18"/>
                <w:szCs w:val="18"/>
              </w:rPr>
              <w:t>Text File Word Sorting Program</w:t>
            </w:r>
          </w:p>
        </w:tc>
      </w:tr>
      <w:tr w:rsidR="00D869B2" w:rsidRPr="00D34E2B" w14:paraId="09BF9113" w14:textId="77777777" w:rsidTr="00D869B2">
        <w:trPr>
          <w:trHeight w:val="390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45B1EBEC" w14:textId="77777777" w:rsidR="00D869B2" w:rsidRDefault="00D869B2" w:rsidP="00D869B2">
            <w:pPr>
              <w:pStyle w:val="LO-normal"/>
              <w:spacing w:before="20"/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</w:pPr>
            <w:r w:rsidRPr="00375D05"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  <w:t>C programming Concept</w:t>
            </w:r>
          </w:p>
        </w:tc>
        <w:tc>
          <w:tcPr>
            <w:tcW w:w="7981" w:type="dxa"/>
            <w:vAlign w:val="center"/>
          </w:tcPr>
          <w:p w14:paraId="55B48783" w14:textId="77777777" w:rsidR="00D869B2" w:rsidRPr="00D34E2B" w:rsidRDefault="00D869B2" w:rsidP="00D869B2">
            <w:pPr>
              <w:pStyle w:val="LO-normal"/>
              <w:spacing w:before="20"/>
              <w:rPr>
                <w:rFonts w:ascii="Work Sans" w:eastAsia="Open Sans" w:hAnsi="Work Sans" w:cs="Open Sans"/>
                <w:bCs/>
                <w:sz w:val="16"/>
                <w:szCs w:val="16"/>
              </w:rPr>
            </w:pPr>
            <w:r w:rsidRPr="007C11E8">
              <w:rPr>
                <w:rFonts w:ascii="Work Sans" w:eastAsia="Open Sans" w:hAnsi="Work Sans" w:cs="Open Sans"/>
                <w:sz w:val="18"/>
                <w:szCs w:val="18"/>
              </w:rPr>
              <w:t>File Handling _ Input and Output</w:t>
            </w:r>
          </w:p>
        </w:tc>
      </w:tr>
      <w:tr w:rsidR="00D869B2" w:rsidRPr="00D34E2B" w14:paraId="70EF488A" w14:textId="77777777" w:rsidTr="00D869B2">
        <w:trPr>
          <w:trHeight w:val="458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152D2945" w14:textId="77777777" w:rsidR="00D869B2" w:rsidRDefault="00D869B2" w:rsidP="00D869B2">
            <w:pPr>
              <w:pStyle w:val="LO-normal"/>
              <w:spacing w:before="20"/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</w:pPr>
            <w:r w:rsidRPr="00375D05"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  <w:t>Additional Programming Concepts</w:t>
            </w:r>
          </w:p>
        </w:tc>
        <w:tc>
          <w:tcPr>
            <w:tcW w:w="7981" w:type="dxa"/>
            <w:vAlign w:val="center"/>
          </w:tcPr>
          <w:p w14:paraId="00950BB8" w14:textId="77777777" w:rsidR="00D869B2" w:rsidRPr="00D34E2B" w:rsidRDefault="00D869B2" w:rsidP="00D869B2">
            <w:pPr>
              <w:pStyle w:val="LO-normal"/>
              <w:spacing w:before="20"/>
              <w:rPr>
                <w:rFonts w:ascii="Work Sans" w:eastAsia="Open Sans" w:hAnsi="Work Sans" w:cs="Open Sans"/>
                <w:bCs/>
                <w:sz w:val="16"/>
                <w:szCs w:val="16"/>
              </w:rPr>
            </w:pPr>
            <w:r w:rsidRPr="007C11E8">
              <w:rPr>
                <w:rFonts w:ascii="Work Sans" w:eastAsia="Open Sans" w:hAnsi="Work Sans" w:cs="Open Sans"/>
                <w:sz w:val="18"/>
                <w:szCs w:val="18"/>
              </w:rPr>
              <w:t>Sorting</w:t>
            </w:r>
          </w:p>
        </w:tc>
      </w:tr>
      <w:bookmarkEnd w:id="0"/>
    </w:tbl>
    <w:p w14:paraId="05949553" w14:textId="77777777" w:rsidR="00FB5242" w:rsidRDefault="00FB5242" w:rsidP="004A59EF">
      <w:pPr>
        <w:spacing w:line="360" w:lineRule="auto"/>
        <w:rPr>
          <w:sz w:val="4"/>
          <w:szCs w:val="4"/>
        </w:rPr>
      </w:pPr>
    </w:p>
    <w:p w14:paraId="682F28F8" w14:textId="77777777" w:rsidR="003C2CAC" w:rsidRDefault="003C2CAC" w:rsidP="004A59EF">
      <w:pPr>
        <w:spacing w:line="360" w:lineRule="auto"/>
        <w:rPr>
          <w:sz w:val="4"/>
          <w:szCs w:val="4"/>
        </w:rPr>
      </w:pPr>
    </w:p>
    <w:p w14:paraId="440BD8A5" w14:textId="77777777" w:rsidR="003C2CAC" w:rsidRPr="00D869B2" w:rsidRDefault="003C2CAC" w:rsidP="004A59EF">
      <w:pPr>
        <w:spacing w:line="360" w:lineRule="auto"/>
        <w:rPr>
          <w:sz w:val="4"/>
          <w:szCs w:val="4"/>
        </w:rPr>
      </w:pPr>
    </w:p>
    <w:p w14:paraId="719140EC" w14:textId="571229E2" w:rsidR="002B1AF2" w:rsidRPr="00DC7BD4" w:rsidRDefault="00EB14E8" w:rsidP="00462C65">
      <w:pPr>
        <w:spacing w:line="360" w:lineRule="auto"/>
        <w:rPr>
          <w:b/>
          <w:bCs/>
          <w:sz w:val="20"/>
          <w:szCs w:val="18"/>
        </w:rPr>
      </w:pPr>
      <w:r w:rsidRPr="00DC7BD4">
        <w:rPr>
          <w:b/>
          <w:bCs/>
          <w:sz w:val="20"/>
          <w:szCs w:val="18"/>
        </w:rPr>
        <w:t>Introduction</w:t>
      </w:r>
      <w:r w:rsidR="00F811EF" w:rsidRPr="00DC7BD4">
        <w:rPr>
          <w:b/>
          <w:bCs/>
          <w:sz w:val="20"/>
          <w:szCs w:val="18"/>
        </w:rPr>
        <w:t>:</w:t>
      </w:r>
      <w:r w:rsidR="002B1AF2" w:rsidRPr="00DC7BD4">
        <w:rPr>
          <w:b/>
          <w:bCs/>
          <w:sz w:val="20"/>
          <w:szCs w:val="18"/>
        </w:rPr>
        <w:t xml:space="preserve"> </w:t>
      </w:r>
    </w:p>
    <w:p w14:paraId="209B7BDD" w14:textId="77BF151D" w:rsidR="003C2CAC" w:rsidRPr="003C2CAC" w:rsidRDefault="003C2CAC" w:rsidP="003C2CAC">
      <w:pPr>
        <w:pStyle w:val="ListParagraph"/>
        <w:numPr>
          <w:ilvl w:val="0"/>
          <w:numId w:val="36"/>
        </w:numPr>
        <w:spacing w:line="360" w:lineRule="auto"/>
        <w:rPr>
          <w:sz w:val="19"/>
          <w:szCs w:val="19"/>
        </w:rPr>
      </w:pPr>
      <w:r w:rsidRPr="003C2CAC">
        <w:rPr>
          <w:sz w:val="19"/>
          <w:szCs w:val="19"/>
        </w:rPr>
        <w:t xml:space="preserve">Write a C program that sorts words alphabetically and displays their frequency of occurrence in the given text file based on the following conditions. </w:t>
      </w:r>
    </w:p>
    <w:p w14:paraId="07EB997E" w14:textId="77777777" w:rsidR="003C2CAC" w:rsidRDefault="003C2CAC" w:rsidP="003C2CAC">
      <w:pPr>
        <w:pStyle w:val="ListParagraph"/>
        <w:numPr>
          <w:ilvl w:val="1"/>
          <w:numId w:val="36"/>
        </w:numPr>
        <w:spacing w:line="360" w:lineRule="auto"/>
        <w:rPr>
          <w:sz w:val="19"/>
          <w:szCs w:val="19"/>
        </w:rPr>
      </w:pPr>
      <w:r w:rsidRPr="003C2CAC">
        <w:rPr>
          <w:sz w:val="19"/>
          <w:szCs w:val="19"/>
        </w:rPr>
        <w:t>Validate the input text file contains an even number of lines. If not, prompt the user for a file with an even line count.</w:t>
      </w:r>
    </w:p>
    <w:p w14:paraId="746C1FD5" w14:textId="77777777" w:rsidR="003C2CAC" w:rsidRDefault="003C2CAC" w:rsidP="003C2CAC">
      <w:pPr>
        <w:pStyle w:val="ListParagraph"/>
        <w:numPr>
          <w:ilvl w:val="1"/>
          <w:numId w:val="36"/>
        </w:numPr>
        <w:spacing w:line="360" w:lineRule="auto"/>
        <w:rPr>
          <w:sz w:val="19"/>
          <w:szCs w:val="19"/>
        </w:rPr>
      </w:pPr>
      <w:r w:rsidRPr="003C2CAC">
        <w:rPr>
          <w:sz w:val="19"/>
          <w:szCs w:val="19"/>
        </w:rPr>
        <w:t>For every pair of consecutive lines in the text file, sort the word alphabetically along with their frequency.</w:t>
      </w:r>
    </w:p>
    <w:p w14:paraId="45B08999" w14:textId="00AEEE1E" w:rsidR="003C2CAC" w:rsidRPr="003C2CAC" w:rsidRDefault="003C2CAC" w:rsidP="00660AC3">
      <w:pPr>
        <w:pStyle w:val="ListParagraph"/>
        <w:numPr>
          <w:ilvl w:val="1"/>
          <w:numId w:val="36"/>
        </w:numPr>
        <w:spacing w:line="360" w:lineRule="auto"/>
        <w:rPr>
          <w:sz w:val="19"/>
          <w:szCs w:val="19"/>
        </w:rPr>
      </w:pPr>
      <w:r w:rsidRPr="003C2CAC">
        <w:rPr>
          <w:sz w:val="19"/>
          <w:szCs w:val="19"/>
        </w:rPr>
        <w:t>Display the sorted words and their frequencies to the standard output.</w:t>
      </w:r>
    </w:p>
    <w:p w14:paraId="279B5774" w14:textId="67E1C224" w:rsidR="00F811EF" w:rsidRPr="00D869B2" w:rsidRDefault="00E04D39" w:rsidP="00E04D39">
      <w:pPr>
        <w:spacing w:line="360" w:lineRule="auto"/>
        <w:rPr>
          <w:b/>
          <w:bCs/>
          <w:sz w:val="19"/>
          <w:szCs w:val="19"/>
        </w:rPr>
      </w:pPr>
      <w:r w:rsidRPr="00D869B2">
        <w:rPr>
          <w:b/>
          <w:bCs/>
          <w:sz w:val="19"/>
          <w:szCs w:val="19"/>
        </w:rPr>
        <w:t xml:space="preserve">Input : </w:t>
      </w:r>
      <w:r w:rsidR="00F811EF" w:rsidRPr="00D869B2">
        <w:rPr>
          <w:b/>
          <w:bCs/>
          <w:sz w:val="19"/>
          <w:szCs w:val="19"/>
        </w:rPr>
        <w:t>Consider a text file file.txt having below content.</w:t>
      </w:r>
    </w:p>
    <w:p w14:paraId="325CC7F7" w14:textId="2C701012" w:rsidR="00D869B2" w:rsidRDefault="00F811EF" w:rsidP="00D869B2">
      <w:pPr>
        <w:spacing w:before="186" w:line="360" w:lineRule="auto"/>
        <w:ind w:left="720"/>
        <w:rPr>
          <w:rStyle w:val="ui-provider"/>
          <w:sz w:val="19"/>
          <w:szCs w:val="19"/>
        </w:rPr>
      </w:pPr>
      <w:r w:rsidRPr="00D869B2">
        <w:rPr>
          <w:rStyle w:val="ui-provider"/>
          <w:sz w:val="19"/>
          <w:szCs w:val="19"/>
        </w:rPr>
        <w:t>Two little dicky birds</w:t>
      </w:r>
      <w:r w:rsidRPr="00D869B2">
        <w:rPr>
          <w:sz w:val="19"/>
          <w:szCs w:val="19"/>
        </w:rPr>
        <w:br/>
      </w:r>
      <w:r w:rsidRPr="00D869B2">
        <w:rPr>
          <w:rStyle w:val="ui-provider"/>
          <w:sz w:val="19"/>
          <w:szCs w:val="19"/>
        </w:rPr>
        <w:t>Sat on a wall,</w:t>
      </w:r>
      <w:r w:rsidRPr="00D869B2">
        <w:rPr>
          <w:sz w:val="19"/>
          <w:szCs w:val="19"/>
        </w:rPr>
        <w:br/>
      </w:r>
      <w:r w:rsidRPr="00D869B2">
        <w:rPr>
          <w:rStyle w:val="ui-provider"/>
          <w:sz w:val="19"/>
          <w:szCs w:val="19"/>
        </w:rPr>
        <w:t>One called Peter,</w:t>
      </w:r>
      <w:r w:rsidRPr="00D869B2">
        <w:rPr>
          <w:sz w:val="19"/>
          <w:szCs w:val="19"/>
        </w:rPr>
        <w:br/>
      </w:r>
      <w:r w:rsidRPr="00D869B2">
        <w:rPr>
          <w:rStyle w:val="ui-provider"/>
          <w:sz w:val="19"/>
          <w:szCs w:val="19"/>
        </w:rPr>
        <w:t>One called Paul.</w:t>
      </w:r>
      <w:r w:rsidR="00CD4119" w:rsidRPr="00D869B2">
        <w:rPr>
          <w:rStyle w:val="ui-provider"/>
          <w:sz w:val="19"/>
          <w:szCs w:val="19"/>
        </w:rPr>
        <w:tab/>
      </w:r>
      <w:r w:rsidRPr="00D869B2">
        <w:rPr>
          <w:sz w:val="19"/>
          <w:szCs w:val="19"/>
        </w:rPr>
        <w:br/>
      </w:r>
      <w:r w:rsidRPr="00D869B2">
        <w:rPr>
          <w:rStyle w:val="ui-provider"/>
          <w:sz w:val="19"/>
          <w:szCs w:val="19"/>
        </w:rPr>
        <w:t>Fly away, Peter,</w:t>
      </w:r>
      <w:r w:rsidRPr="00D869B2">
        <w:rPr>
          <w:sz w:val="19"/>
          <w:szCs w:val="19"/>
        </w:rPr>
        <w:br/>
      </w:r>
      <w:r w:rsidRPr="00D869B2">
        <w:rPr>
          <w:rStyle w:val="ui-provider"/>
          <w:sz w:val="19"/>
          <w:szCs w:val="19"/>
        </w:rPr>
        <w:t>Fly away, Paul</w:t>
      </w:r>
      <w:r w:rsidRPr="00D869B2">
        <w:rPr>
          <w:sz w:val="19"/>
          <w:szCs w:val="19"/>
        </w:rPr>
        <w:br/>
      </w:r>
      <w:r w:rsidRPr="00D869B2">
        <w:rPr>
          <w:rStyle w:val="ui-provider"/>
          <w:sz w:val="19"/>
          <w:szCs w:val="19"/>
        </w:rPr>
        <w:t>Come back, Peter,</w:t>
      </w:r>
      <w:r w:rsidRPr="00D869B2">
        <w:rPr>
          <w:sz w:val="19"/>
          <w:szCs w:val="19"/>
        </w:rPr>
        <w:br/>
      </w:r>
      <w:r w:rsidRPr="00D869B2">
        <w:rPr>
          <w:rStyle w:val="ui-provider"/>
          <w:sz w:val="19"/>
          <w:szCs w:val="19"/>
        </w:rPr>
        <w:t>Come back, Paul.</w:t>
      </w:r>
      <w:r w:rsidR="00462C65" w:rsidRPr="00D869B2">
        <w:rPr>
          <w:rStyle w:val="ui-provider"/>
          <w:sz w:val="19"/>
          <w:szCs w:val="19"/>
        </w:rPr>
        <w:t xml:space="preserve">  </w:t>
      </w:r>
    </w:p>
    <w:p w14:paraId="3D5F8D5C" w14:textId="77777777" w:rsidR="003C2CAC" w:rsidRPr="00D869B2" w:rsidRDefault="003C2CAC" w:rsidP="00D869B2">
      <w:pPr>
        <w:spacing w:before="186" w:line="360" w:lineRule="auto"/>
        <w:ind w:left="720"/>
        <w:rPr>
          <w:sz w:val="2"/>
          <w:szCs w:val="2"/>
        </w:rPr>
      </w:pPr>
    </w:p>
    <w:tbl>
      <w:tblPr>
        <w:tblStyle w:val="GridTable4-Accent4"/>
        <w:tblpPr w:leftFromText="180" w:rightFromText="180" w:vertAnchor="text" w:horzAnchor="margin" w:tblpY="33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8"/>
        <w:gridCol w:w="4572"/>
      </w:tblGrid>
      <w:tr w:rsidR="00F851E2" w14:paraId="18664ECA" w14:textId="77777777" w:rsidTr="008A1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pct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9020A" w14:textId="77777777" w:rsidR="003C2CAC" w:rsidRDefault="003C2CAC" w:rsidP="00DF37EA">
            <w:pPr>
              <w:spacing w:line="36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Sample Input</w:t>
            </w:r>
          </w:p>
        </w:tc>
        <w:tc>
          <w:tcPr>
            <w:tcW w:w="2250" w:type="pct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202CE0" w14:textId="77777777" w:rsidR="003C2CAC" w:rsidRDefault="003C2CAC" w:rsidP="00DF37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Sample Output</w:t>
            </w:r>
          </w:p>
        </w:tc>
      </w:tr>
      <w:tr w:rsidR="00F851E2" w14:paraId="1D6E512D" w14:textId="77777777" w:rsidTr="008A1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E964D0" w14:textId="77777777" w:rsidR="003C2CAC" w:rsidRPr="00462C65" w:rsidRDefault="003C2CAC" w:rsidP="00DF37E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62C65">
              <w:rPr>
                <w:rStyle w:val="ui-provider"/>
                <w:sz w:val="18"/>
                <w:szCs w:val="18"/>
              </w:rPr>
              <w:t>Two little dicky birds</w:t>
            </w:r>
            <w:r w:rsidRPr="00462C65">
              <w:rPr>
                <w:sz w:val="18"/>
                <w:szCs w:val="18"/>
              </w:rPr>
              <w:br/>
            </w:r>
            <w:r w:rsidRPr="00462C65">
              <w:rPr>
                <w:rStyle w:val="ui-provider"/>
                <w:sz w:val="18"/>
                <w:szCs w:val="18"/>
              </w:rPr>
              <w:t>Sat on a wall,</w:t>
            </w:r>
          </w:p>
        </w:tc>
        <w:tc>
          <w:tcPr>
            <w:tcW w:w="2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CD59B4" w14:textId="77777777" w:rsidR="003C2CAC" w:rsidRPr="00462C65" w:rsidRDefault="003C2CAC" w:rsidP="003C2C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2C65">
              <w:rPr>
                <w:sz w:val="18"/>
                <w:szCs w:val="18"/>
              </w:rPr>
              <w:t>a – 1</w:t>
            </w:r>
          </w:p>
          <w:p w14:paraId="43F71593" w14:textId="77777777" w:rsidR="003C2CAC" w:rsidRPr="00462C65" w:rsidRDefault="003C2CAC" w:rsidP="003C2C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2C65">
              <w:rPr>
                <w:sz w:val="18"/>
                <w:szCs w:val="18"/>
              </w:rPr>
              <w:t>birds -1</w:t>
            </w:r>
          </w:p>
          <w:p w14:paraId="7903714E" w14:textId="77777777" w:rsidR="003C2CAC" w:rsidRPr="00462C65" w:rsidRDefault="003C2CAC" w:rsidP="003C2C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  <w:sz w:val="18"/>
                <w:szCs w:val="18"/>
              </w:rPr>
            </w:pPr>
            <w:r w:rsidRPr="00462C65">
              <w:rPr>
                <w:rStyle w:val="ui-provider"/>
                <w:sz w:val="18"/>
                <w:szCs w:val="18"/>
              </w:rPr>
              <w:t>dicky -1</w:t>
            </w:r>
          </w:p>
          <w:p w14:paraId="141EB36D" w14:textId="77777777" w:rsidR="003C2CAC" w:rsidRPr="00462C65" w:rsidRDefault="003C2CAC" w:rsidP="003C2C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  <w:sz w:val="18"/>
                <w:szCs w:val="18"/>
              </w:rPr>
            </w:pPr>
            <w:r w:rsidRPr="00462C65">
              <w:rPr>
                <w:rStyle w:val="ui-provider"/>
                <w:sz w:val="18"/>
                <w:szCs w:val="18"/>
              </w:rPr>
              <w:t>little -1</w:t>
            </w:r>
          </w:p>
          <w:p w14:paraId="78D61A43" w14:textId="77777777" w:rsidR="003C2CAC" w:rsidRPr="00462C65" w:rsidRDefault="003C2CAC" w:rsidP="003C2C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  <w:sz w:val="18"/>
                <w:szCs w:val="18"/>
              </w:rPr>
            </w:pPr>
            <w:r w:rsidRPr="00462C65">
              <w:rPr>
                <w:rStyle w:val="ui-provider"/>
                <w:sz w:val="18"/>
                <w:szCs w:val="18"/>
              </w:rPr>
              <w:t>on -1</w:t>
            </w:r>
          </w:p>
          <w:p w14:paraId="48BA68FC" w14:textId="77777777" w:rsidR="003C2CAC" w:rsidRPr="00462C65" w:rsidRDefault="003C2CAC" w:rsidP="003C2C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  <w:sz w:val="18"/>
                <w:szCs w:val="18"/>
              </w:rPr>
            </w:pPr>
            <w:r w:rsidRPr="00462C65">
              <w:rPr>
                <w:rStyle w:val="ui-provider"/>
                <w:sz w:val="18"/>
                <w:szCs w:val="18"/>
              </w:rPr>
              <w:t>sat -1</w:t>
            </w:r>
          </w:p>
          <w:p w14:paraId="325A7413" w14:textId="77777777" w:rsidR="003C2CAC" w:rsidRPr="00462C65" w:rsidRDefault="003C2CAC" w:rsidP="003C2C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  <w:sz w:val="18"/>
                <w:szCs w:val="18"/>
              </w:rPr>
            </w:pPr>
            <w:r w:rsidRPr="00462C65">
              <w:rPr>
                <w:rStyle w:val="ui-provider"/>
                <w:sz w:val="18"/>
                <w:szCs w:val="18"/>
              </w:rPr>
              <w:t>Two -1</w:t>
            </w:r>
          </w:p>
          <w:p w14:paraId="5323BF4A" w14:textId="77777777" w:rsidR="003C2CAC" w:rsidRPr="00462C65" w:rsidRDefault="003C2CAC" w:rsidP="003C2C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2C65">
              <w:rPr>
                <w:rStyle w:val="ui-provider"/>
                <w:sz w:val="18"/>
                <w:szCs w:val="18"/>
              </w:rPr>
              <w:t>Wall -1</w:t>
            </w:r>
          </w:p>
        </w:tc>
      </w:tr>
      <w:tr w:rsidR="00DF37EA" w14:paraId="41FB0010" w14:textId="77777777" w:rsidTr="008A1184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pct"/>
            <w:tcBorders>
              <w:right w:val="single" w:sz="4" w:space="0" w:color="auto"/>
            </w:tcBorders>
            <w:vAlign w:val="center"/>
          </w:tcPr>
          <w:p w14:paraId="2C2CF647" w14:textId="77777777" w:rsidR="003C2CAC" w:rsidRPr="00462C65" w:rsidRDefault="003C2CAC" w:rsidP="00DF37E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62C65">
              <w:rPr>
                <w:rStyle w:val="ui-provider"/>
                <w:sz w:val="18"/>
                <w:szCs w:val="18"/>
              </w:rPr>
              <w:t>One called Peter,</w:t>
            </w:r>
            <w:r w:rsidRPr="00462C65">
              <w:rPr>
                <w:sz w:val="18"/>
                <w:szCs w:val="18"/>
              </w:rPr>
              <w:br/>
            </w:r>
            <w:r w:rsidRPr="00462C65">
              <w:rPr>
                <w:rStyle w:val="ui-provider"/>
                <w:sz w:val="18"/>
                <w:szCs w:val="18"/>
              </w:rPr>
              <w:t>One called Paul.</w:t>
            </w:r>
          </w:p>
        </w:tc>
        <w:tc>
          <w:tcPr>
            <w:tcW w:w="2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F0CDD8" w14:textId="77777777" w:rsidR="003C2CAC" w:rsidRPr="00462C65" w:rsidRDefault="003C2CAC" w:rsidP="008A118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18"/>
                <w:szCs w:val="18"/>
              </w:rPr>
            </w:pPr>
            <w:r w:rsidRPr="00462C65">
              <w:rPr>
                <w:rStyle w:val="ui-provider"/>
                <w:sz w:val="18"/>
                <w:szCs w:val="18"/>
              </w:rPr>
              <w:t>Called – 2</w:t>
            </w:r>
          </w:p>
          <w:p w14:paraId="5815BF51" w14:textId="77777777" w:rsidR="003C2CAC" w:rsidRPr="00462C65" w:rsidRDefault="003C2CAC" w:rsidP="008A118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2C65">
              <w:rPr>
                <w:sz w:val="18"/>
                <w:szCs w:val="18"/>
              </w:rPr>
              <w:t>One -2</w:t>
            </w:r>
          </w:p>
          <w:p w14:paraId="55597D30" w14:textId="77777777" w:rsidR="003C2CAC" w:rsidRPr="00462C65" w:rsidRDefault="003C2CAC" w:rsidP="008A118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2C65">
              <w:rPr>
                <w:sz w:val="18"/>
                <w:szCs w:val="18"/>
              </w:rPr>
              <w:t>Paul -1</w:t>
            </w:r>
          </w:p>
          <w:p w14:paraId="65247074" w14:textId="77777777" w:rsidR="003C2CAC" w:rsidRPr="00462C65" w:rsidRDefault="003C2CAC" w:rsidP="008A118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2C65">
              <w:rPr>
                <w:sz w:val="18"/>
                <w:szCs w:val="18"/>
              </w:rPr>
              <w:t>Peter-1</w:t>
            </w:r>
          </w:p>
        </w:tc>
      </w:tr>
      <w:tr w:rsidR="00F851E2" w14:paraId="74302D26" w14:textId="77777777" w:rsidTr="008A1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pct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3E2B32" w14:textId="77777777" w:rsidR="003C2CAC" w:rsidRPr="00462C65" w:rsidRDefault="003C2CAC" w:rsidP="00DF37E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62C65">
              <w:rPr>
                <w:rStyle w:val="ui-provider"/>
                <w:sz w:val="18"/>
                <w:szCs w:val="18"/>
              </w:rPr>
              <w:t>Fly away, Peter,</w:t>
            </w:r>
            <w:r w:rsidRPr="00462C65">
              <w:rPr>
                <w:sz w:val="18"/>
                <w:szCs w:val="18"/>
              </w:rPr>
              <w:br/>
            </w:r>
            <w:r w:rsidRPr="00462C65">
              <w:rPr>
                <w:rStyle w:val="ui-provider"/>
                <w:sz w:val="18"/>
                <w:szCs w:val="18"/>
              </w:rPr>
              <w:t>Fly away, Paul</w:t>
            </w:r>
          </w:p>
        </w:tc>
        <w:tc>
          <w:tcPr>
            <w:tcW w:w="2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0BFEA5" w14:textId="77777777" w:rsidR="003C2CAC" w:rsidRPr="00462C65" w:rsidRDefault="003C2CAC" w:rsidP="008A11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  <w:sz w:val="18"/>
                <w:szCs w:val="18"/>
              </w:rPr>
            </w:pPr>
            <w:r w:rsidRPr="00462C65">
              <w:rPr>
                <w:rStyle w:val="ui-provider"/>
                <w:sz w:val="18"/>
                <w:szCs w:val="18"/>
              </w:rPr>
              <w:t>away -2</w:t>
            </w:r>
          </w:p>
          <w:p w14:paraId="6034E5D8" w14:textId="77777777" w:rsidR="003C2CAC" w:rsidRPr="00462C65" w:rsidRDefault="003C2CAC" w:rsidP="008A11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2C65">
              <w:rPr>
                <w:sz w:val="18"/>
                <w:szCs w:val="18"/>
              </w:rPr>
              <w:t>Fly -2</w:t>
            </w:r>
          </w:p>
          <w:p w14:paraId="68626A81" w14:textId="77777777" w:rsidR="003C2CAC" w:rsidRPr="00462C65" w:rsidRDefault="003C2CAC" w:rsidP="008A11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2C65">
              <w:rPr>
                <w:sz w:val="18"/>
                <w:szCs w:val="18"/>
              </w:rPr>
              <w:t>Paul -1</w:t>
            </w:r>
          </w:p>
          <w:p w14:paraId="229CCB4E" w14:textId="77777777" w:rsidR="003C2CAC" w:rsidRPr="00462C65" w:rsidRDefault="003C2CAC" w:rsidP="008A11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2C65">
              <w:rPr>
                <w:sz w:val="18"/>
                <w:szCs w:val="18"/>
              </w:rPr>
              <w:t>Peter-1</w:t>
            </w:r>
          </w:p>
        </w:tc>
      </w:tr>
      <w:tr w:rsidR="00DF37EA" w14:paraId="536113D1" w14:textId="77777777" w:rsidTr="008A1184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pct"/>
            <w:tcBorders>
              <w:right w:val="single" w:sz="4" w:space="0" w:color="auto"/>
            </w:tcBorders>
            <w:vAlign w:val="center"/>
          </w:tcPr>
          <w:p w14:paraId="77410562" w14:textId="77777777" w:rsidR="003C2CAC" w:rsidRPr="00462C65" w:rsidRDefault="003C2CAC" w:rsidP="00DF37E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62C65">
              <w:rPr>
                <w:rStyle w:val="ui-provider"/>
                <w:sz w:val="18"/>
                <w:szCs w:val="18"/>
              </w:rPr>
              <w:t>Come back, Peter,</w:t>
            </w:r>
            <w:r w:rsidRPr="00462C65">
              <w:rPr>
                <w:sz w:val="18"/>
                <w:szCs w:val="18"/>
              </w:rPr>
              <w:br/>
            </w:r>
            <w:r w:rsidRPr="00462C65">
              <w:rPr>
                <w:rStyle w:val="ui-provider"/>
                <w:sz w:val="18"/>
                <w:szCs w:val="18"/>
              </w:rPr>
              <w:t>Come back, Paul.</w:t>
            </w:r>
          </w:p>
        </w:tc>
        <w:tc>
          <w:tcPr>
            <w:tcW w:w="2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478871A" w14:textId="77777777" w:rsidR="003C2CAC" w:rsidRDefault="003C2CAC" w:rsidP="008A11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t>back -2</w:t>
            </w:r>
          </w:p>
          <w:p w14:paraId="6EE3A5B7" w14:textId="77777777" w:rsidR="003C2CAC" w:rsidRPr="00462C65" w:rsidRDefault="003C2CAC" w:rsidP="008A11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2C65">
              <w:rPr>
                <w:rStyle w:val="ui-provider"/>
                <w:sz w:val="18"/>
                <w:szCs w:val="18"/>
              </w:rPr>
              <w:t>C</w:t>
            </w:r>
            <w:r>
              <w:rPr>
                <w:rStyle w:val="ui-provider"/>
                <w:sz w:val="18"/>
                <w:szCs w:val="18"/>
              </w:rPr>
              <w:t>ome</w:t>
            </w:r>
            <w:r w:rsidRPr="00462C65">
              <w:rPr>
                <w:rStyle w:val="ui-provider"/>
                <w:sz w:val="18"/>
                <w:szCs w:val="18"/>
              </w:rPr>
              <w:t xml:space="preserve"> – 2</w:t>
            </w:r>
          </w:p>
          <w:p w14:paraId="2E59634E" w14:textId="77777777" w:rsidR="003C2CAC" w:rsidRPr="00462C65" w:rsidRDefault="003C2CAC" w:rsidP="008A11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2C65">
              <w:rPr>
                <w:sz w:val="18"/>
                <w:szCs w:val="18"/>
              </w:rPr>
              <w:t>Paul -1</w:t>
            </w:r>
          </w:p>
          <w:p w14:paraId="36436AB3" w14:textId="77777777" w:rsidR="003C2CAC" w:rsidRPr="00462C65" w:rsidRDefault="003C2CAC" w:rsidP="008A11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2C65">
              <w:rPr>
                <w:sz w:val="18"/>
                <w:szCs w:val="18"/>
              </w:rPr>
              <w:t>Peter-1</w:t>
            </w:r>
          </w:p>
        </w:tc>
      </w:tr>
    </w:tbl>
    <w:p w14:paraId="7E2EBFAA" w14:textId="528ACA7B" w:rsidR="00C07A24" w:rsidRDefault="00E04D39" w:rsidP="00C07A24">
      <w:pPr>
        <w:spacing w:after="200" w:line="360" w:lineRule="auto"/>
        <w:jc w:val="both"/>
        <w:rPr>
          <w:b/>
          <w:bCs/>
          <w:sz w:val="19"/>
          <w:szCs w:val="19"/>
        </w:rPr>
      </w:pPr>
      <w:r w:rsidRPr="00D869B2">
        <w:rPr>
          <w:b/>
          <w:bCs/>
          <w:sz w:val="19"/>
          <w:szCs w:val="19"/>
        </w:rPr>
        <w:t>Output: Sorting the words and their frequency of each pair of lines</w:t>
      </w:r>
      <w:r w:rsidR="003C2CAC">
        <w:rPr>
          <w:b/>
          <w:bCs/>
          <w:sz w:val="19"/>
          <w:szCs w:val="19"/>
        </w:rPr>
        <w:t>.</w:t>
      </w:r>
    </w:p>
    <w:p w14:paraId="19BB20A7" w14:textId="77777777" w:rsidR="003C2CAC" w:rsidRPr="003C2CAC" w:rsidRDefault="003C2CAC" w:rsidP="00C07A24">
      <w:pPr>
        <w:spacing w:after="200" w:line="360" w:lineRule="auto"/>
        <w:jc w:val="both"/>
        <w:rPr>
          <w:b/>
          <w:bCs/>
          <w:sz w:val="6"/>
          <w:szCs w:val="6"/>
        </w:rPr>
      </w:pPr>
    </w:p>
    <w:sectPr w:rsidR="003C2CAC" w:rsidRPr="003C2CAC" w:rsidSect="00E43C6B">
      <w:headerReference w:type="even" r:id="rId11"/>
      <w:footerReference w:type="even" r:id="rId12"/>
      <w:footerReference w:type="default" r:id="rId13"/>
      <w:footerReference w:type="first" r:id="rId14"/>
      <w:pgSz w:w="12240" w:h="15840"/>
      <w:pgMar w:top="720" w:right="900" w:bottom="720" w:left="1170" w:header="0" w:footer="272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2F87B" w14:textId="77777777" w:rsidR="00E43C6B" w:rsidRDefault="00E43C6B" w:rsidP="004B7E44">
      <w:r>
        <w:separator/>
      </w:r>
    </w:p>
  </w:endnote>
  <w:endnote w:type="continuationSeparator" w:id="0">
    <w:p w14:paraId="5CD49AC9" w14:textId="77777777" w:rsidR="00E43C6B" w:rsidRDefault="00E43C6B" w:rsidP="004B7E44">
      <w:r>
        <w:continuationSeparator/>
      </w:r>
    </w:p>
  </w:endnote>
  <w:endnote w:type="continuationNotice" w:id="1">
    <w:p w14:paraId="18FF4E2F" w14:textId="77777777" w:rsidR="00E43C6B" w:rsidRDefault="00E43C6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Work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D630" w14:textId="77777777" w:rsidR="002220F5" w:rsidRDefault="002220F5">
    <w:pPr>
      <w:pStyle w:val="Footer"/>
    </w:pPr>
  </w:p>
  <w:p w14:paraId="7D5026EB" w14:textId="77777777" w:rsidR="002220F5" w:rsidRDefault="002220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9311941"/>
      <w:docPartObj>
        <w:docPartGallery w:val="Page Numbers (Bottom of Page)"/>
        <w:docPartUnique/>
      </w:docPartObj>
    </w:sdtPr>
    <w:sdtEndPr>
      <w:rPr>
        <w:rFonts w:asciiTheme="majorHAnsi" w:hAnsiTheme="majorHAnsi"/>
        <w:color w:val="7F7F7F" w:themeColor="background1" w:themeShade="7F"/>
        <w:spacing w:val="60"/>
      </w:rPr>
    </w:sdtEndPr>
    <w:sdtContent>
      <w:p w14:paraId="4A0F0969" w14:textId="57D88F1C" w:rsidR="002220F5" w:rsidRPr="000F28B1" w:rsidRDefault="002220F5" w:rsidP="000F28B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ajorHAnsi" w:hAnsiTheme="majorHAnsi"/>
            <w:b/>
            <w:bCs/>
          </w:rPr>
        </w:pPr>
        <w:r w:rsidRPr="001D706F">
          <w:rPr>
            <w:noProof/>
            <w:color w:val="753DFF" w:themeColor="accent4"/>
            <w:sz w:val="20"/>
            <w:lang w:val="en-IN" w:eastAsia="en-IN"/>
          </w:rPr>
          <w:drawing>
            <wp:anchor distT="0" distB="0" distL="114300" distR="114300" simplePos="0" relativeHeight="251658240" behindDoc="0" locked="0" layoutInCell="1" allowOverlap="1" wp14:anchorId="600BCC15" wp14:editId="45788685">
              <wp:simplePos x="0" y="0"/>
              <wp:positionH relativeFrom="margin">
                <wp:posOffset>-141605</wp:posOffset>
              </wp:positionH>
              <wp:positionV relativeFrom="paragraph">
                <wp:posOffset>30480</wp:posOffset>
              </wp:positionV>
              <wp:extent cx="913765" cy="431800"/>
              <wp:effectExtent l="0" t="0" r="635" b="6350"/>
              <wp:wrapSquare wrapText="bothSides"/>
              <wp:docPr id="104965866" name="Picture 1049658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NEW-KPIT Logos-May2019-1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3765" cy="431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br/>
        </w: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370AB177" wp14:editId="31FC0EA4">
                  <wp:simplePos x="0" y="0"/>
                  <wp:positionH relativeFrom="margin">
                    <wp:align>left</wp:align>
                  </wp:positionH>
                  <wp:positionV relativeFrom="paragraph">
                    <wp:posOffset>-5610</wp:posOffset>
                  </wp:positionV>
                  <wp:extent cx="6485466" cy="0"/>
                  <wp:effectExtent l="0" t="0" r="0" b="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8546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rto="http://schemas.microsoft.com/office/word/2006/arto" xmlns:w16du="http://schemas.microsoft.com/office/word/2023/wordml/word16du">
              <w:pict>
                <v:line w14:anchorId="663D8300" id="Straight Connector 19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45pt" to="510.6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" strokecolor="#753dff [3207]" strokeweight="1pt">
                  <w10:wrap anchorx="margin"/>
                </v:line>
              </w:pict>
            </mc:Fallback>
          </mc:AlternateContent>
        </w:r>
        <w:r w:rsidRPr="001D706F">
          <w:rPr>
            <w:rFonts w:asciiTheme="majorHAnsi" w:hAnsiTheme="majorHAnsi"/>
            <w:color w:val="753DFF" w:themeColor="accent4"/>
            <w:sz w:val="20"/>
          </w:rPr>
          <w:fldChar w:fldCharType="begin"/>
        </w:r>
        <w:r w:rsidRPr="001D706F">
          <w:rPr>
            <w:rFonts w:asciiTheme="majorHAnsi" w:hAnsiTheme="majorHAnsi"/>
            <w:color w:val="753DFF" w:themeColor="accent4"/>
            <w:sz w:val="20"/>
          </w:rPr>
          <w:instrText xml:space="preserve"> PAGE   \* MERGEFORMAT </w:instrText>
        </w:r>
        <w:r w:rsidRPr="001D706F">
          <w:rPr>
            <w:rFonts w:asciiTheme="majorHAnsi" w:hAnsiTheme="majorHAnsi"/>
            <w:color w:val="753DFF" w:themeColor="accent4"/>
            <w:sz w:val="20"/>
          </w:rPr>
          <w:fldChar w:fldCharType="separate"/>
        </w:r>
        <w:r w:rsidR="00FB5C4B" w:rsidRPr="00FB5C4B">
          <w:rPr>
            <w:rFonts w:asciiTheme="majorHAnsi" w:hAnsiTheme="majorHAnsi"/>
            <w:bCs/>
            <w:noProof/>
            <w:color w:val="753DFF" w:themeColor="accent4"/>
            <w:sz w:val="20"/>
          </w:rPr>
          <w:t>7</w:t>
        </w:r>
        <w:r w:rsidRPr="001D706F">
          <w:rPr>
            <w:rFonts w:asciiTheme="majorHAnsi" w:hAnsiTheme="majorHAnsi"/>
            <w:bCs/>
            <w:noProof/>
            <w:color w:val="753DFF" w:themeColor="accent4"/>
            <w:sz w:val="20"/>
          </w:rPr>
          <w:fldChar w:fldCharType="end"/>
        </w:r>
      </w:p>
    </w:sdtContent>
  </w:sdt>
  <w:p w14:paraId="5B823196" w14:textId="77777777" w:rsidR="002220F5" w:rsidRDefault="002220F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578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5893C" w14:textId="74973E2B" w:rsidR="002220F5" w:rsidRDefault="00000000" w:rsidP="004B7E44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8B3CB" w14:textId="77777777" w:rsidR="00E43C6B" w:rsidRDefault="00E43C6B" w:rsidP="004B7E44">
      <w:r>
        <w:separator/>
      </w:r>
    </w:p>
  </w:footnote>
  <w:footnote w:type="continuationSeparator" w:id="0">
    <w:p w14:paraId="3C0C7410" w14:textId="77777777" w:rsidR="00E43C6B" w:rsidRDefault="00E43C6B" w:rsidP="004B7E44">
      <w:r>
        <w:continuationSeparator/>
      </w:r>
    </w:p>
  </w:footnote>
  <w:footnote w:type="continuationNotice" w:id="1">
    <w:p w14:paraId="15B717E1" w14:textId="77777777" w:rsidR="00E43C6B" w:rsidRDefault="00E43C6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108C" w14:textId="77777777" w:rsidR="002220F5" w:rsidRDefault="002220F5">
    <w:pPr>
      <w:pStyle w:val="Header"/>
    </w:pPr>
  </w:p>
  <w:p w14:paraId="3CC2AFCD" w14:textId="77777777" w:rsidR="002220F5" w:rsidRDefault="002220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81"/>
    <w:multiLevelType w:val="hybridMultilevel"/>
    <w:tmpl w:val="9644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6046"/>
    <w:multiLevelType w:val="hybridMultilevel"/>
    <w:tmpl w:val="3CE47E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0F2C1D"/>
    <w:multiLevelType w:val="hybridMultilevel"/>
    <w:tmpl w:val="FC7A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82A58"/>
    <w:multiLevelType w:val="hybridMultilevel"/>
    <w:tmpl w:val="4034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657BE"/>
    <w:multiLevelType w:val="hybridMultilevel"/>
    <w:tmpl w:val="BEF6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5BC8"/>
    <w:multiLevelType w:val="hybridMultilevel"/>
    <w:tmpl w:val="99C4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91BEF"/>
    <w:multiLevelType w:val="hybridMultilevel"/>
    <w:tmpl w:val="9C4C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22AF9"/>
    <w:multiLevelType w:val="hybridMultilevel"/>
    <w:tmpl w:val="A25C1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E0A59"/>
    <w:multiLevelType w:val="hybridMultilevel"/>
    <w:tmpl w:val="40705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B0A2A"/>
    <w:multiLevelType w:val="hybridMultilevel"/>
    <w:tmpl w:val="736E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D47FF"/>
    <w:multiLevelType w:val="hybridMultilevel"/>
    <w:tmpl w:val="0E06445C"/>
    <w:lvl w:ilvl="0" w:tplc="2DEE7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53DFF" w:themeColor="accent4"/>
      </w:rPr>
    </w:lvl>
    <w:lvl w:ilvl="1" w:tplc="E9CCC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622AD8" w:themeColor="accent5"/>
      </w:rPr>
    </w:lvl>
    <w:lvl w:ilvl="2" w:tplc="DB000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622AD8" w:themeColor="accent5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E1F49"/>
    <w:multiLevelType w:val="hybridMultilevel"/>
    <w:tmpl w:val="DFDC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12FE5"/>
    <w:multiLevelType w:val="hybridMultilevel"/>
    <w:tmpl w:val="6260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4002F"/>
    <w:multiLevelType w:val="hybridMultilevel"/>
    <w:tmpl w:val="865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23589"/>
    <w:multiLevelType w:val="hybridMultilevel"/>
    <w:tmpl w:val="2AFA015C"/>
    <w:lvl w:ilvl="0" w:tplc="8FBCB448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3DCA932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9608222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C916FD06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7398FC7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2ABE123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75189B2E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E402B00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9A506FA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04B4DBF"/>
    <w:multiLevelType w:val="hybridMultilevel"/>
    <w:tmpl w:val="BCBE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D460A"/>
    <w:multiLevelType w:val="hybridMultilevel"/>
    <w:tmpl w:val="723E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F020A"/>
    <w:multiLevelType w:val="hybridMultilevel"/>
    <w:tmpl w:val="9A2E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029DF"/>
    <w:multiLevelType w:val="hybridMultilevel"/>
    <w:tmpl w:val="E780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655E0"/>
    <w:multiLevelType w:val="hybridMultilevel"/>
    <w:tmpl w:val="6682E3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6FC42D7"/>
    <w:multiLevelType w:val="hybridMultilevel"/>
    <w:tmpl w:val="D9D69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7727F"/>
    <w:multiLevelType w:val="hybridMultilevel"/>
    <w:tmpl w:val="87AE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05F62"/>
    <w:multiLevelType w:val="hybridMultilevel"/>
    <w:tmpl w:val="663097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E4D7CD3"/>
    <w:multiLevelType w:val="hybridMultilevel"/>
    <w:tmpl w:val="F746E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071B1"/>
    <w:multiLevelType w:val="hybridMultilevel"/>
    <w:tmpl w:val="9ABCAFE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1F94C99"/>
    <w:multiLevelType w:val="hybridMultilevel"/>
    <w:tmpl w:val="9486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741F6"/>
    <w:multiLevelType w:val="hybridMultilevel"/>
    <w:tmpl w:val="547A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A77804"/>
    <w:multiLevelType w:val="hybridMultilevel"/>
    <w:tmpl w:val="392CA1CA"/>
    <w:lvl w:ilvl="0" w:tplc="D3E81B4A">
      <w:start w:val="1"/>
      <w:numFmt w:val="lowerLetter"/>
      <w:lvlText w:val="(%1)"/>
      <w:lvlJc w:val="left"/>
      <w:pPr>
        <w:ind w:left="750" w:hanging="39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221B0"/>
    <w:multiLevelType w:val="hybridMultilevel"/>
    <w:tmpl w:val="3AFA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F53804"/>
    <w:multiLevelType w:val="hybridMultilevel"/>
    <w:tmpl w:val="468A8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AB6FD9"/>
    <w:multiLevelType w:val="hybridMultilevel"/>
    <w:tmpl w:val="5868EF32"/>
    <w:lvl w:ilvl="0" w:tplc="F1644A16">
      <w:start w:val="1"/>
      <w:numFmt w:val="decimal"/>
      <w:lvlText w:val="%1."/>
      <w:lvlJc w:val="left"/>
      <w:pPr>
        <w:ind w:left="1100" w:hanging="360"/>
      </w:pPr>
      <w:rPr>
        <w:rFonts w:hint="default"/>
        <w:spacing w:val="-1"/>
        <w:w w:val="67"/>
        <w:lang w:val="en-US" w:eastAsia="en-US" w:bidi="ar-SA"/>
      </w:rPr>
    </w:lvl>
    <w:lvl w:ilvl="1" w:tplc="99B43322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1634376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8A16D898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F8B60E78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86E460C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BDDA0194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0114CF7E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 w:tplc="C06A5B1E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2EB03A0"/>
    <w:multiLevelType w:val="hybridMultilevel"/>
    <w:tmpl w:val="385476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4733C0"/>
    <w:multiLevelType w:val="hybridMultilevel"/>
    <w:tmpl w:val="770A1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F74D67"/>
    <w:multiLevelType w:val="hybridMultilevel"/>
    <w:tmpl w:val="5878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A33E7"/>
    <w:multiLevelType w:val="hybridMultilevel"/>
    <w:tmpl w:val="B20E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35497"/>
    <w:multiLevelType w:val="hybridMultilevel"/>
    <w:tmpl w:val="D76E53E2"/>
    <w:lvl w:ilvl="0" w:tplc="7800FD9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ABAA1A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3C4D06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E68071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ACE936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CCA9F2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0505F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812710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8AA719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EF25B84"/>
    <w:multiLevelType w:val="hybridMultilevel"/>
    <w:tmpl w:val="80CA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15969">
    <w:abstractNumId w:val="23"/>
  </w:num>
  <w:num w:numId="2" w16cid:durableId="1442992820">
    <w:abstractNumId w:val="10"/>
  </w:num>
  <w:num w:numId="3" w16cid:durableId="1229003034">
    <w:abstractNumId w:val="27"/>
  </w:num>
  <w:num w:numId="4" w16cid:durableId="2116828515">
    <w:abstractNumId w:val="8"/>
  </w:num>
  <w:num w:numId="5" w16cid:durableId="771709599">
    <w:abstractNumId w:val="30"/>
  </w:num>
  <w:num w:numId="6" w16cid:durableId="681127370">
    <w:abstractNumId w:val="20"/>
  </w:num>
  <w:num w:numId="7" w16cid:durableId="2077850083">
    <w:abstractNumId w:val="13"/>
  </w:num>
  <w:num w:numId="8" w16cid:durableId="1423066153">
    <w:abstractNumId w:val="11"/>
  </w:num>
  <w:num w:numId="9" w16cid:durableId="1761021736">
    <w:abstractNumId w:val="34"/>
  </w:num>
  <w:num w:numId="10" w16cid:durableId="1315255513">
    <w:abstractNumId w:val="17"/>
  </w:num>
  <w:num w:numId="11" w16cid:durableId="1531261130">
    <w:abstractNumId w:val="12"/>
  </w:num>
  <w:num w:numId="12" w16cid:durableId="1223101645">
    <w:abstractNumId w:val="16"/>
  </w:num>
  <w:num w:numId="13" w16cid:durableId="2048097457">
    <w:abstractNumId w:val="29"/>
  </w:num>
  <w:num w:numId="14" w16cid:durableId="1364014406">
    <w:abstractNumId w:val="4"/>
  </w:num>
  <w:num w:numId="15" w16cid:durableId="1425802365">
    <w:abstractNumId w:val="26"/>
  </w:num>
  <w:num w:numId="16" w16cid:durableId="1321081550">
    <w:abstractNumId w:val="5"/>
  </w:num>
  <w:num w:numId="17" w16cid:durableId="305744216">
    <w:abstractNumId w:val="0"/>
  </w:num>
  <w:num w:numId="18" w16cid:durableId="193427315">
    <w:abstractNumId w:val="15"/>
  </w:num>
  <w:num w:numId="19" w16cid:durableId="1597010586">
    <w:abstractNumId w:val="18"/>
  </w:num>
  <w:num w:numId="20" w16cid:durableId="471170204">
    <w:abstractNumId w:val="19"/>
  </w:num>
  <w:num w:numId="21" w16cid:durableId="450974856">
    <w:abstractNumId w:val="32"/>
  </w:num>
  <w:num w:numId="22" w16cid:durableId="1490512963">
    <w:abstractNumId w:val="3"/>
  </w:num>
  <w:num w:numId="23" w16cid:durableId="124616577">
    <w:abstractNumId w:val="22"/>
  </w:num>
  <w:num w:numId="24" w16cid:durableId="1522667378">
    <w:abstractNumId w:val="24"/>
  </w:num>
  <w:num w:numId="25" w16cid:durableId="1722942334">
    <w:abstractNumId w:val="33"/>
  </w:num>
  <w:num w:numId="26" w16cid:durableId="1323579379">
    <w:abstractNumId w:val="25"/>
  </w:num>
  <w:num w:numId="27" w16cid:durableId="1897546250">
    <w:abstractNumId w:val="35"/>
  </w:num>
  <w:num w:numId="28" w16cid:durableId="869226039">
    <w:abstractNumId w:val="14"/>
  </w:num>
  <w:num w:numId="29" w16cid:durableId="532035732">
    <w:abstractNumId w:val="36"/>
  </w:num>
  <w:num w:numId="30" w16cid:durableId="2018845679">
    <w:abstractNumId w:val="21"/>
  </w:num>
  <w:num w:numId="31" w16cid:durableId="1315184843">
    <w:abstractNumId w:val="6"/>
  </w:num>
  <w:num w:numId="32" w16cid:durableId="833648390">
    <w:abstractNumId w:val="1"/>
  </w:num>
  <w:num w:numId="33" w16cid:durableId="1865828210">
    <w:abstractNumId w:val="2"/>
  </w:num>
  <w:num w:numId="34" w16cid:durableId="534856556">
    <w:abstractNumId w:val="7"/>
  </w:num>
  <w:num w:numId="35" w16cid:durableId="342753343">
    <w:abstractNumId w:val="9"/>
  </w:num>
  <w:num w:numId="36" w16cid:durableId="856697358">
    <w:abstractNumId w:val="28"/>
  </w:num>
  <w:num w:numId="37" w16cid:durableId="11830330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YwtTA0tDQ3MjY3MLJQ0lEKTi0uzszPAykwrAUAZDgX1CwAAAA="/>
  </w:docVars>
  <w:rsids>
    <w:rsidRoot w:val="008A1DEC"/>
    <w:rsid w:val="000033DC"/>
    <w:rsid w:val="00005B81"/>
    <w:rsid w:val="00011396"/>
    <w:rsid w:val="00030072"/>
    <w:rsid w:val="000526D1"/>
    <w:rsid w:val="00062843"/>
    <w:rsid w:val="000654BC"/>
    <w:rsid w:val="000770B6"/>
    <w:rsid w:val="0009184E"/>
    <w:rsid w:val="000948B1"/>
    <w:rsid w:val="000A0520"/>
    <w:rsid w:val="000A2A2C"/>
    <w:rsid w:val="000A752C"/>
    <w:rsid w:val="000A785C"/>
    <w:rsid w:val="000B0C6B"/>
    <w:rsid w:val="000C3A63"/>
    <w:rsid w:val="000C7A1F"/>
    <w:rsid w:val="000D1D43"/>
    <w:rsid w:val="000E3B20"/>
    <w:rsid w:val="000F28B1"/>
    <w:rsid w:val="000F42AD"/>
    <w:rsid w:val="00103F3B"/>
    <w:rsid w:val="00117DB8"/>
    <w:rsid w:val="00121C93"/>
    <w:rsid w:val="00136EFE"/>
    <w:rsid w:val="001407A3"/>
    <w:rsid w:val="001422CE"/>
    <w:rsid w:val="00154CF6"/>
    <w:rsid w:val="00155638"/>
    <w:rsid w:val="00157028"/>
    <w:rsid w:val="001700EC"/>
    <w:rsid w:val="00194312"/>
    <w:rsid w:val="001B0B3B"/>
    <w:rsid w:val="001B1156"/>
    <w:rsid w:val="001C1650"/>
    <w:rsid w:val="001C1A4D"/>
    <w:rsid w:val="001C2555"/>
    <w:rsid w:val="001D14E6"/>
    <w:rsid w:val="001D1850"/>
    <w:rsid w:val="001D706F"/>
    <w:rsid w:val="002008B5"/>
    <w:rsid w:val="002220F5"/>
    <w:rsid w:val="00234F17"/>
    <w:rsid w:val="00235368"/>
    <w:rsid w:val="00236047"/>
    <w:rsid w:val="00240BBD"/>
    <w:rsid w:val="00273B16"/>
    <w:rsid w:val="00285CCE"/>
    <w:rsid w:val="00293B83"/>
    <w:rsid w:val="002A4621"/>
    <w:rsid w:val="002A686E"/>
    <w:rsid w:val="002A789D"/>
    <w:rsid w:val="002B1AF2"/>
    <w:rsid w:val="002B1D47"/>
    <w:rsid w:val="002D63F0"/>
    <w:rsid w:val="002E525E"/>
    <w:rsid w:val="002E70B5"/>
    <w:rsid w:val="002F35BA"/>
    <w:rsid w:val="002F3A01"/>
    <w:rsid w:val="002F4EC3"/>
    <w:rsid w:val="00300629"/>
    <w:rsid w:val="00301B50"/>
    <w:rsid w:val="0031201F"/>
    <w:rsid w:val="00330869"/>
    <w:rsid w:val="00330CCC"/>
    <w:rsid w:val="003311D1"/>
    <w:rsid w:val="003462BD"/>
    <w:rsid w:val="00350E73"/>
    <w:rsid w:val="00355D70"/>
    <w:rsid w:val="003700AD"/>
    <w:rsid w:val="00380E2B"/>
    <w:rsid w:val="00381479"/>
    <w:rsid w:val="00394167"/>
    <w:rsid w:val="003A24D2"/>
    <w:rsid w:val="003A7358"/>
    <w:rsid w:val="003C1602"/>
    <w:rsid w:val="003C2AAB"/>
    <w:rsid w:val="003C2CAC"/>
    <w:rsid w:val="004041F6"/>
    <w:rsid w:val="004108B0"/>
    <w:rsid w:val="0043549F"/>
    <w:rsid w:val="0044125A"/>
    <w:rsid w:val="0044391B"/>
    <w:rsid w:val="00462C65"/>
    <w:rsid w:val="00482E0B"/>
    <w:rsid w:val="004879B6"/>
    <w:rsid w:val="004902AB"/>
    <w:rsid w:val="004A1143"/>
    <w:rsid w:val="004A59EF"/>
    <w:rsid w:val="004A5AB2"/>
    <w:rsid w:val="004B5414"/>
    <w:rsid w:val="004B7E44"/>
    <w:rsid w:val="004D5252"/>
    <w:rsid w:val="004D74DD"/>
    <w:rsid w:val="004E488C"/>
    <w:rsid w:val="004F2B86"/>
    <w:rsid w:val="004F7FAA"/>
    <w:rsid w:val="005064F3"/>
    <w:rsid w:val="00516DF4"/>
    <w:rsid w:val="00527A92"/>
    <w:rsid w:val="0053507D"/>
    <w:rsid w:val="005425F5"/>
    <w:rsid w:val="005429FB"/>
    <w:rsid w:val="00560E93"/>
    <w:rsid w:val="00577A97"/>
    <w:rsid w:val="00582B22"/>
    <w:rsid w:val="00597110"/>
    <w:rsid w:val="005A00FE"/>
    <w:rsid w:val="005A5B15"/>
    <w:rsid w:val="005A718F"/>
    <w:rsid w:val="005B0BE8"/>
    <w:rsid w:val="005B3058"/>
    <w:rsid w:val="005C4390"/>
    <w:rsid w:val="005D77A9"/>
    <w:rsid w:val="005E4018"/>
    <w:rsid w:val="005F6589"/>
    <w:rsid w:val="005F6D89"/>
    <w:rsid w:val="006030A9"/>
    <w:rsid w:val="00613E40"/>
    <w:rsid w:val="00616698"/>
    <w:rsid w:val="006372F8"/>
    <w:rsid w:val="00641D0D"/>
    <w:rsid w:val="006642B2"/>
    <w:rsid w:val="006879ED"/>
    <w:rsid w:val="006963BF"/>
    <w:rsid w:val="006A3CE7"/>
    <w:rsid w:val="006A71E8"/>
    <w:rsid w:val="006A773F"/>
    <w:rsid w:val="006B13EC"/>
    <w:rsid w:val="006B48FD"/>
    <w:rsid w:val="006C108E"/>
    <w:rsid w:val="006C1C19"/>
    <w:rsid w:val="006C5B81"/>
    <w:rsid w:val="006C71B3"/>
    <w:rsid w:val="006C766D"/>
    <w:rsid w:val="006D6C71"/>
    <w:rsid w:val="006F3952"/>
    <w:rsid w:val="006F73E4"/>
    <w:rsid w:val="0070163B"/>
    <w:rsid w:val="007109D6"/>
    <w:rsid w:val="00721C87"/>
    <w:rsid w:val="00732C47"/>
    <w:rsid w:val="00735189"/>
    <w:rsid w:val="00743FA7"/>
    <w:rsid w:val="007441A9"/>
    <w:rsid w:val="007516CF"/>
    <w:rsid w:val="00765D7D"/>
    <w:rsid w:val="007701CB"/>
    <w:rsid w:val="00770FEE"/>
    <w:rsid w:val="007A23D4"/>
    <w:rsid w:val="007C11E8"/>
    <w:rsid w:val="007C5D2E"/>
    <w:rsid w:val="007D0D57"/>
    <w:rsid w:val="00803C15"/>
    <w:rsid w:val="008148B7"/>
    <w:rsid w:val="008201C6"/>
    <w:rsid w:val="00820BD9"/>
    <w:rsid w:val="00830631"/>
    <w:rsid w:val="0083094F"/>
    <w:rsid w:val="008716E6"/>
    <w:rsid w:val="00893C4C"/>
    <w:rsid w:val="00894F4C"/>
    <w:rsid w:val="008962D5"/>
    <w:rsid w:val="008A1184"/>
    <w:rsid w:val="008A1DEC"/>
    <w:rsid w:val="008B33BC"/>
    <w:rsid w:val="008B682D"/>
    <w:rsid w:val="008B7393"/>
    <w:rsid w:val="008D0D9B"/>
    <w:rsid w:val="008D27B1"/>
    <w:rsid w:val="008D3577"/>
    <w:rsid w:val="008D5B6D"/>
    <w:rsid w:val="008D7A5E"/>
    <w:rsid w:val="008E7583"/>
    <w:rsid w:val="008F14EF"/>
    <w:rsid w:val="008F6F7D"/>
    <w:rsid w:val="009120E9"/>
    <w:rsid w:val="00916404"/>
    <w:rsid w:val="00923B9C"/>
    <w:rsid w:val="0092556C"/>
    <w:rsid w:val="00926411"/>
    <w:rsid w:val="0094226B"/>
    <w:rsid w:val="00945900"/>
    <w:rsid w:val="00954AF8"/>
    <w:rsid w:val="00960EAF"/>
    <w:rsid w:val="00961D99"/>
    <w:rsid w:val="00974E53"/>
    <w:rsid w:val="009904F4"/>
    <w:rsid w:val="00993094"/>
    <w:rsid w:val="009A589C"/>
    <w:rsid w:val="009A73BC"/>
    <w:rsid w:val="009B56F2"/>
    <w:rsid w:val="009B58C2"/>
    <w:rsid w:val="009C396C"/>
    <w:rsid w:val="009E272C"/>
    <w:rsid w:val="009E5317"/>
    <w:rsid w:val="009E5E16"/>
    <w:rsid w:val="00A2091C"/>
    <w:rsid w:val="00A43D83"/>
    <w:rsid w:val="00A50552"/>
    <w:rsid w:val="00A56B44"/>
    <w:rsid w:val="00A5744F"/>
    <w:rsid w:val="00A57D19"/>
    <w:rsid w:val="00A661AE"/>
    <w:rsid w:val="00A7791F"/>
    <w:rsid w:val="00A9169A"/>
    <w:rsid w:val="00A96292"/>
    <w:rsid w:val="00AA1EDB"/>
    <w:rsid w:val="00AA59ED"/>
    <w:rsid w:val="00AA7B8D"/>
    <w:rsid w:val="00AD69FF"/>
    <w:rsid w:val="00AE34F8"/>
    <w:rsid w:val="00B01FCA"/>
    <w:rsid w:val="00B2388B"/>
    <w:rsid w:val="00B33062"/>
    <w:rsid w:val="00B572B4"/>
    <w:rsid w:val="00B6449A"/>
    <w:rsid w:val="00B7085C"/>
    <w:rsid w:val="00B716B9"/>
    <w:rsid w:val="00B73455"/>
    <w:rsid w:val="00B735A1"/>
    <w:rsid w:val="00B814EC"/>
    <w:rsid w:val="00B87CC1"/>
    <w:rsid w:val="00B87F7A"/>
    <w:rsid w:val="00BA7C72"/>
    <w:rsid w:val="00BB1502"/>
    <w:rsid w:val="00BB25D3"/>
    <w:rsid w:val="00BB6A69"/>
    <w:rsid w:val="00BB6B88"/>
    <w:rsid w:val="00BB6C9F"/>
    <w:rsid w:val="00BC2D9C"/>
    <w:rsid w:val="00BC43BF"/>
    <w:rsid w:val="00BD0A9B"/>
    <w:rsid w:val="00BE3B93"/>
    <w:rsid w:val="00BE430C"/>
    <w:rsid w:val="00BE6335"/>
    <w:rsid w:val="00BE6493"/>
    <w:rsid w:val="00BF2271"/>
    <w:rsid w:val="00C07A24"/>
    <w:rsid w:val="00C11F6C"/>
    <w:rsid w:val="00C22E41"/>
    <w:rsid w:val="00C47FD5"/>
    <w:rsid w:val="00C50160"/>
    <w:rsid w:val="00C653FF"/>
    <w:rsid w:val="00C73F56"/>
    <w:rsid w:val="00C81B25"/>
    <w:rsid w:val="00C95ADC"/>
    <w:rsid w:val="00CB1456"/>
    <w:rsid w:val="00CB451A"/>
    <w:rsid w:val="00CB7D27"/>
    <w:rsid w:val="00CD1E0B"/>
    <w:rsid w:val="00CD4119"/>
    <w:rsid w:val="00CE655B"/>
    <w:rsid w:val="00CF785C"/>
    <w:rsid w:val="00D30E06"/>
    <w:rsid w:val="00D41741"/>
    <w:rsid w:val="00D52019"/>
    <w:rsid w:val="00D5558E"/>
    <w:rsid w:val="00D6074C"/>
    <w:rsid w:val="00D71541"/>
    <w:rsid w:val="00D7488A"/>
    <w:rsid w:val="00D869B2"/>
    <w:rsid w:val="00D95528"/>
    <w:rsid w:val="00D95D1B"/>
    <w:rsid w:val="00D970B7"/>
    <w:rsid w:val="00DA2959"/>
    <w:rsid w:val="00DA4A9B"/>
    <w:rsid w:val="00DB26A7"/>
    <w:rsid w:val="00DC303B"/>
    <w:rsid w:val="00DC61CD"/>
    <w:rsid w:val="00DC7BD4"/>
    <w:rsid w:val="00DE3338"/>
    <w:rsid w:val="00DE5B3C"/>
    <w:rsid w:val="00DF37EA"/>
    <w:rsid w:val="00DF4CE1"/>
    <w:rsid w:val="00E02D9A"/>
    <w:rsid w:val="00E03C91"/>
    <w:rsid w:val="00E04D39"/>
    <w:rsid w:val="00E16F90"/>
    <w:rsid w:val="00E20BF0"/>
    <w:rsid w:val="00E237CA"/>
    <w:rsid w:val="00E306C7"/>
    <w:rsid w:val="00E43C6B"/>
    <w:rsid w:val="00E6119D"/>
    <w:rsid w:val="00E67B17"/>
    <w:rsid w:val="00E701F4"/>
    <w:rsid w:val="00E729E8"/>
    <w:rsid w:val="00E76CAD"/>
    <w:rsid w:val="00E94B5F"/>
    <w:rsid w:val="00EB14E8"/>
    <w:rsid w:val="00EB1608"/>
    <w:rsid w:val="00EB55F4"/>
    <w:rsid w:val="00EB610D"/>
    <w:rsid w:val="00EC5C0C"/>
    <w:rsid w:val="00ED342F"/>
    <w:rsid w:val="00ED41D2"/>
    <w:rsid w:val="00F076BC"/>
    <w:rsid w:val="00F148C1"/>
    <w:rsid w:val="00F178F0"/>
    <w:rsid w:val="00F315BD"/>
    <w:rsid w:val="00F3604C"/>
    <w:rsid w:val="00F52294"/>
    <w:rsid w:val="00F532A6"/>
    <w:rsid w:val="00F555CE"/>
    <w:rsid w:val="00F736A9"/>
    <w:rsid w:val="00F76CBD"/>
    <w:rsid w:val="00F811EF"/>
    <w:rsid w:val="00F82987"/>
    <w:rsid w:val="00F8453B"/>
    <w:rsid w:val="00F851E2"/>
    <w:rsid w:val="00F93446"/>
    <w:rsid w:val="00F94272"/>
    <w:rsid w:val="00F94E00"/>
    <w:rsid w:val="00F95EA8"/>
    <w:rsid w:val="00FA3A7E"/>
    <w:rsid w:val="00FA76DE"/>
    <w:rsid w:val="00FB5242"/>
    <w:rsid w:val="00FB5C4B"/>
    <w:rsid w:val="00FB645B"/>
    <w:rsid w:val="00FD311D"/>
    <w:rsid w:val="00FD58AA"/>
    <w:rsid w:val="00FE2D6D"/>
    <w:rsid w:val="00FE771B"/>
    <w:rsid w:val="00FF0383"/>
    <w:rsid w:val="00FF61EA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38A1"/>
  <w15:chartTrackingRefBased/>
  <w15:docId w15:val="{321B84AB-7DCD-4C35-A952-47CBF489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3FF"/>
    <w:pPr>
      <w:spacing w:after="0"/>
    </w:pPr>
    <w:rPr>
      <w:rFonts w:eastAsiaTheme="minorEastAsia"/>
      <w:sz w:val="24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C653FF"/>
    <w:pPr>
      <w:keepNext/>
      <w:spacing w:line="240" w:lineRule="auto"/>
      <w:outlineLvl w:val="1"/>
    </w:pPr>
    <w:rPr>
      <w:rFonts w:asciiTheme="majorHAnsi" w:eastAsia="Times New Roman" w:hAnsiTheme="majorHAnsi" w:cs="Times New Roman"/>
      <w:sz w:val="52"/>
    </w:rPr>
  </w:style>
  <w:style w:type="paragraph" w:styleId="Heading3">
    <w:name w:val="heading 3"/>
    <w:basedOn w:val="Normal"/>
    <w:link w:val="Heading3Char"/>
    <w:autoRedefine/>
    <w:uiPriority w:val="2"/>
    <w:unhideWhenUsed/>
    <w:qFormat/>
    <w:rsid w:val="00394167"/>
    <w:pPr>
      <w:spacing w:line="240" w:lineRule="auto"/>
      <w:jc w:val="center"/>
      <w:outlineLvl w:val="2"/>
    </w:pPr>
    <w:rPr>
      <w:b/>
      <w:i/>
      <w:u w:val="single"/>
    </w:rPr>
  </w:style>
  <w:style w:type="paragraph" w:styleId="Heading4">
    <w:name w:val="heading 4"/>
    <w:basedOn w:val="Normal"/>
    <w:link w:val="Heading4Char"/>
    <w:uiPriority w:val="2"/>
    <w:unhideWhenUsed/>
    <w:qFormat/>
    <w:rsid w:val="008962D5"/>
    <w:pPr>
      <w:keepNext/>
      <w:keepLines/>
      <w:spacing w:before="240" w:after="40" w:line="240" w:lineRule="auto"/>
      <w:outlineLvl w:val="3"/>
    </w:pPr>
    <w:rPr>
      <w:rFonts w:eastAsia="Times New Roman" w:cs="Times New Roman"/>
      <w:caps/>
      <w:color w:val="161718" w:themeColor="text1"/>
      <w:spacing w:val="20"/>
      <w:kern w:val="28"/>
      <w:sz w:val="28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8D0D9B"/>
    <w:pPr>
      <w:keepNext/>
      <w:keepLines/>
      <w:spacing w:line="240" w:lineRule="atLeast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unhideWhenUsed/>
    <w:qFormat/>
    <w:rsid w:val="008D0D9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CA1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C653FF"/>
    <w:rPr>
      <w:rFonts w:asciiTheme="majorHAnsi" w:eastAsia="Times New Roman" w:hAnsiTheme="majorHAnsi" w:cs="Times New Roman"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394167"/>
    <w:rPr>
      <w:rFonts w:eastAsiaTheme="minorEastAsia"/>
      <w:b/>
      <w:i/>
      <w:sz w:val="24"/>
      <w:szCs w:val="22"/>
      <w:u w:val="single"/>
    </w:rPr>
  </w:style>
  <w:style w:type="character" w:customStyle="1" w:styleId="Heading4Char">
    <w:name w:val="Heading 4 Char"/>
    <w:basedOn w:val="DefaultParagraphFont"/>
    <w:link w:val="Heading4"/>
    <w:uiPriority w:val="2"/>
    <w:rsid w:val="008962D5"/>
    <w:rPr>
      <w:rFonts w:eastAsia="Times New Roman" w:cs="Times New Roman"/>
      <w:caps/>
      <w:color w:val="161718" w:themeColor="text1"/>
      <w:spacing w:val="20"/>
      <w:kern w:val="28"/>
      <w:sz w:val="28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8D0D9B"/>
    <w:rPr>
      <w:rFonts w:eastAsia="Times New Roman" w:cs="Times New Roman"/>
      <w:spacing w:val="-4"/>
      <w:kern w:val="28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tyle1">
    <w:name w:val="Style1"/>
    <w:basedOn w:val="Heading2"/>
    <w:link w:val="Style1Char"/>
    <w:qFormat/>
    <w:rsid w:val="00C653FF"/>
    <w:pPr>
      <w:spacing w:after="500"/>
    </w:pPr>
    <w:rPr>
      <w:b/>
    </w:rPr>
  </w:style>
  <w:style w:type="paragraph" w:styleId="ListParagraph">
    <w:name w:val="List Paragraph"/>
    <w:basedOn w:val="Normal"/>
    <w:uiPriority w:val="1"/>
    <w:unhideWhenUsed/>
    <w:qFormat/>
    <w:rsid w:val="00C653FF"/>
    <w:pPr>
      <w:ind w:left="720"/>
      <w:contextualSpacing/>
    </w:pPr>
  </w:style>
  <w:style w:type="character" w:customStyle="1" w:styleId="Style1Char">
    <w:name w:val="Style1 Char"/>
    <w:basedOn w:val="Heading2Char"/>
    <w:link w:val="Style1"/>
    <w:rsid w:val="00C653FF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6Char">
    <w:name w:val="Heading 6 Char"/>
    <w:basedOn w:val="DefaultParagraphFont"/>
    <w:link w:val="Heading6"/>
    <w:uiPriority w:val="2"/>
    <w:rsid w:val="008D0D9B"/>
    <w:rPr>
      <w:rFonts w:asciiTheme="majorHAnsi" w:eastAsiaTheme="majorEastAsia" w:hAnsiTheme="majorHAnsi" w:cstheme="majorBidi"/>
      <w:color w:val="5CA100" w:themeColor="accent1" w:themeShade="7F"/>
      <w:sz w:val="24"/>
      <w:szCs w:val="22"/>
    </w:rPr>
  </w:style>
  <w:style w:type="table" w:styleId="TableGrid">
    <w:name w:val="Table Grid"/>
    <w:basedOn w:val="TableNormal"/>
    <w:uiPriority w:val="39"/>
    <w:rsid w:val="00A9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CFFF8F" w:themeColor="accent1" w:themeTint="99"/>
        <w:left w:val="single" w:sz="4" w:space="0" w:color="CFFF8F" w:themeColor="accent1" w:themeTint="99"/>
        <w:bottom w:val="single" w:sz="4" w:space="0" w:color="CFFF8F" w:themeColor="accent1" w:themeTint="99"/>
        <w:right w:val="single" w:sz="4" w:space="0" w:color="CFFF8F" w:themeColor="accent1" w:themeTint="99"/>
        <w:insideH w:val="single" w:sz="4" w:space="0" w:color="CFFF8F" w:themeColor="accent1" w:themeTint="99"/>
        <w:insideV w:val="single" w:sz="4" w:space="0" w:color="CFFF8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FF45" w:themeColor="accent1"/>
          <w:left w:val="single" w:sz="4" w:space="0" w:color="B0FF45" w:themeColor="accent1"/>
          <w:bottom w:val="single" w:sz="4" w:space="0" w:color="B0FF45" w:themeColor="accent1"/>
          <w:right w:val="single" w:sz="4" w:space="0" w:color="B0FF45" w:themeColor="accent1"/>
          <w:insideH w:val="nil"/>
          <w:insideV w:val="nil"/>
        </w:tcBorders>
        <w:shd w:val="clear" w:color="auto" w:fill="B0FF45" w:themeFill="accent1"/>
      </w:tcPr>
    </w:tblStylePr>
    <w:tblStylePr w:type="lastRow">
      <w:rPr>
        <w:b/>
        <w:bCs/>
      </w:rPr>
      <w:tblPr/>
      <w:tcPr>
        <w:tcBorders>
          <w:top w:val="double" w:sz="4" w:space="0" w:color="B0FF4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D9" w:themeFill="accent1" w:themeFillTint="33"/>
      </w:tcPr>
    </w:tblStylePr>
    <w:tblStylePr w:type="band1Horz">
      <w:tblPr/>
      <w:tcPr>
        <w:shd w:val="clear" w:color="auto" w:fill="EFFFD9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AB8AFF" w:themeColor="accent4" w:themeTint="99"/>
        <w:left w:val="single" w:sz="4" w:space="0" w:color="AB8AFF" w:themeColor="accent4" w:themeTint="99"/>
        <w:bottom w:val="single" w:sz="4" w:space="0" w:color="AB8AFF" w:themeColor="accent4" w:themeTint="99"/>
        <w:right w:val="single" w:sz="4" w:space="0" w:color="AB8AFF" w:themeColor="accent4" w:themeTint="99"/>
        <w:insideH w:val="single" w:sz="4" w:space="0" w:color="AB8AFF" w:themeColor="accent4" w:themeTint="99"/>
        <w:insideV w:val="single" w:sz="4" w:space="0" w:color="AB8A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3DFF" w:themeColor="accent4"/>
          <w:left w:val="single" w:sz="4" w:space="0" w:color="753DFF" w:themeColor="accent4"/>
          <w:bottom w:val="single" w:sz="4" w:space="0" w:color="753DFF" w:themeColor="accent4"/>
          <w:right w:val="single" w:sz="4" w:space="0" w:color="753DFF" w:themeColor="accent4"/>
          <w:insideH w:val="nil"/>
          <w:insideV w:val="nil"/>
        </w:tcBorders>
        <w:shd w:val="clear" w:color="auto" w:fill="753DFF" w:themeFill="accent4"/>
      </w:tcPr>
    </w:tblStylePr>
    <w:tblStylePr w:type="lastRow">
      <w:rPr>
        <w:b/>
        <w:bCs/>
      </w:rPr>
      <w:tblPr/>
      <w:tcPr>
        <w:tcBorders>
          <w:top w:val="double" w:sz="4" w:space="0" w:color="753D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8FF" w:themeFill="accent4" w:themeFillTint="33"/>
      </w:tcPr>
    </w:tblStylePr>
    <w:tblStylePr w:type="band1Horz">
      <w:tblPr/>
      <w:tcPr>
        <w:shd w:val="clear" w:color="auto" w:fill="E3D8FF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8DF920" w:themeColor="accent3" w:themeTint="99"/>
        <w:left w:val="single" w:sz="4" w:space="0" w:color="8DF920" w:themeColor="accent3" w:themeTint="99"/>
        <w:bottom w:val="single" w:sz="4" w:space="0" w:color="8DF920" w:themeColor="accent3" w:themeTint="99"/>
        <w:right w:val="single" w:sz="4" w:space="0" w:color="8DF920" w:themeColor="accent3" w:themeTint="99"/>
        <w:insideH w:val="single" w:sz="4" w:space="0" w:color="8DF920" w:themeColor="accent3" w:themeTint="99"/>
        <w:insideV w:val="single" w:sz="4" w:space="0" w:color="8DF92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8003" w:themeColor="accent3"/>
          <w:left w:val="single" w:sz="4" w:space="0" w:color="428003" w:themeColor="accent3"/>
          <w:bottom w:val="single" w:sz="4" w:space="0" w:color="428003" w:themeColor="accent3"/>
          <w:right w:val="single" w:sz="4" w:space="0" w:color="428003" w:themeColor="accent3"/>
          <w:insideH w:val="nil"/>
          <w:insideV w:val="nil"/>
        </w:tcBorders>
        <w:shd w:val="clear" w:color="auto" w:fill="428003" w:themeFill="accent3"/>
      </w:tcPr>
    </w:tblStylePr>
    <w:tblStylePr w:type="lastRow">
      <w:rPr>
        <w:b/>
        <w:bCs/>
      </w:rPr>
      <w:tblPr/>
      <w:tcPr>
        <w:tcBorders>
          <w:top w:val="double" w:sz="4" w:space="0" w:color="4280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DB4" w:themeFill="accent3" w:themeFillTint="33"/>
      </w:tcPr>
    </w:tblStylePr>
    <w:tblStylePr w:type="band1Horz">
      <w:tblPr/>
      <w:tcPr>
        <w:shd w:val="clear" w:color="auto" w:fill="D9FDB4" w:themeFill="accent3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8D27B1"/>
    <w:pPr>
      <w:widowControl w:val="0"/>
      <w:autoSpaceDE w:val="0"/>
      <w:autoSpaceDN w:val="0"/>
      <w:spacing w:before="81" w:line="240" w:lineRule="auto"/>
      <w:ind w:left="107"/>
    </w:pPr>
    <w:rPr>
      <w:rFonts w:ascii="Carlito" w:eastAsia="Carlito" w:hAnsi="Carlito" w:cs="Carli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0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04C"/>
    <w:rPr>
      <w:rFonts w:ascii="Segoe UI" w:eastAsiaTheme="minorEastAsia" w:hAnsi="Segoe UI" w:cs="Segoe UI"/>
    </w:rPr>
  </w:style>
  <w:style w:type="paragraph" w:styleId="BodyText">
    <w:name w:val="Body Text"/>
    <w:basedOn w:val="Normal"/>
    <w:link w:val="BodyTextChar"/>
    <w:uiPriority w:val="1"/>
    <w:qFormat/>
    <w:rsid w:val="00DA2959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A2959"/>
    <w:rPr>
      <w:rFonts w:ascii="Arial" w:eastAsia="Arial" w:hAnsi="Arial" w:cs="Arial"/>
      <w:sz w:val="20"/>
      <w:szCs w:val="20"/>
    </w:rPr>
  </w:style>
  <w:style w:type="paragraph" w:customStyle="1" w:styleId="BodyText1">
    <w:name w:val="Body Text1"/>
    <w:basedOn w:val="Normal"/>
    <w:link w:val="bodytextChar0"/>
    <w:rsid w:val="00330CCC"/>
    <w:pPr>
      <w:tabs>
        <w:tab w:val="left" w:pos="0"/>
      </w:tabs>
      <w:spacing w:before="80" w:after="80" w:line="240" w:lineRule="auto"/>
      <w:jc w:val="both"/>
    </w:pPr>
    <w:rPr>
      <w:rFonts w:ascii="Calibri" w:eastAsia="Times New Roman" w:hAnsi="Calibri" w:cs="Times New Roman"/>
      <w:sz w:val="23"/>
      <w:szCs w:val="20"/>
    </w:rPr>
  </w:style>
  <w:style w:type="character" w:customStyle="1" w:styleId="bodytextChar0">
    <w:name w:val="body text Char"/>
    <w:link w:val="BodyText1"/>
    <w:rsid w:val="00330CCC"/>
    <w:rPr>
      <w:rFonts w:ascii="Calibri" w:eastAsia="Times New Roman" w:hAnsi="Calibri" w:cs="Times New Roman"/>
      <w:sz w:val="23"/>
      <w:szCs w:val="20"/>
    </w:rPr>
  </w:style>
  <w:style w:type="paragraph" w:styleId="NormalWeb">
    <w:name w:val="Normal (Web)"/>
    <w:basedOn w:val="Normal"/>
    <w:uiPriority w:val="99"/>
    <w:semiHidden/>
    <w:unhideWhenUsed/>
    <w:rsid w:val="006B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marginleft">
    <w:name w:val="margin_left"/>
    <w:basedOn w:val="Normal"/>
    <w:rsid w:val="006B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LO-normal">
    <w:name w:val="LO-normal"/>
    <w:qFormat/>
    <w:rsid w:val="00BC2D9C"/>
    <w:pPr>
      <w:widowControl w:val="0"/>
      <w:suppressAutoHyphens/>
      <w:spacing w:after="0" w:line="240" w:lineRule="auto"/>
    </w:pPr>
    <w:rPr>
      <w:rFonts w:ascii="Yu Gothic Light" w:eastAsia="Yu Gothic Light" w:hAnsi="Yu Gothic Light" w:cs="Yu Gothic Light"/>
      <w:sz w:val="22"/>
      <w:szCs w:val="22"/>
      <w:lang w:eastAsia="zh-CN" w:bidi="hi-IN"/>
    </w:rPr>
  </w:style>
  <w:style w:type="character" w:customStyle="1" w:styleId="ui-provider">
    <w:name w:val="ui-provider"/>
    <w:basedOn w:val="DefaultParagraphFont"/>
    <w:rsid w:val="00F811EF"/>
  </w:style>
  <w:style w:type="table" w:styleId="GridTable3-Accent4">
    <w:name w:val="Grid Table 3 Accent 4"/>
    <w:basedOn w:val="TableNormal"/>
    <w:uiPriority w:val="48"/>
    <w:rsid w:val="00DF37EA"/>
    <w:pPr>
      <w:spacing w:after="0" w:line="240" w:lineRule="auto"/>
    </w:pPr>
    <w:tblPr>
      <w:tblStyleRowBandSize w:val="1"/>
      <w:tblStyleColBandSize w:val="1"/>
      <w:tblBorders>
        <w:top w:val="single" w:sz="4" w:space="0" w:color="AB8AFF" w:themeColor="accent4" w:themeTint="99"/>
        <w:left w:val="single" w:sz="4" w:space="0" w:color="AB8AFF" w:themeColor="accent4" w:themeTint="99"/>
        <w:bottom w:val="single" w:sz="4" w:space="0" w:color="AB8AFF" w:themeColor="accent4" w:themeTint="99"/>
        <w:right w:val="single" w:sz="4" w:space="0" w:color="AB8AFF" w:themeColor="accent4" w:themeTint="99"/>
        <w:insideH w:val="single" w:sz="4" w:space="0" w:color="AB8AFF" w:themeColor="accent4" w:themeTint="99"/>
        <w:insideV w:val="single" w:sz="4" w:space="0" w:color="AB8A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8FF" w:themeFill="accent4" w:themeFillTint="33"/>
      </w:tcPr>
    </w:tblStylePr>
    <w:tblStylePr w:type="band1Horz">
      <w:tblPr/>
      <w:tcPr>
        <w:shd w:val="clear" w:color="auto" w:fill="E3D8FF" w:themeFill="accent4" w:themeFillTint="33"/>
      </w:tcPr>
    </w:tblStylePr>
    <w:tblStylePr w:type="neCell">
      <w:tblPr/>
      <w:tcPr>
        <w:tcBorders>
          <w:bottom w:val="single" w:sz="4" w:space="0" w:color="AB8AFF" w:themeColor="accent4" w:themeTint="99"/>
        </w:tcBorders>
      </w:tcPr>
    </w:tblStylePr>
    <w:tblStylePr w:type="nwCell">
      <w:tblPr/>
      <w:tcPr>
        <w:tcBorders>
          <w:bottom w:val="single" w:sz="4" w:space="0" w:color="AB8AFF" w:themeColor="accent4" w:themeTint="99"/>
        </w:tcBorders>
      </w:tcPr>
    </w:tblStylePr>
    <w:tblStylePr w:type="seCell">
      <w:tblPr/>
      <w:tcPr>
        <w:tcBorders>
          <w:top w:val="single" w:sz="4" w:space="0" w:color="AB8AFF" w:themeColor="accent4" w:themeTint="99"/>
        </w:tcBorders>
      </w:tcPr>
    </w:tblStylePr>
    <w:tblStylePr w:type="swCell">
      <w:tblPr/>
      <w:tcPr>
        <w:tcBorders>
          <w:top w:val="single" w:sz="4" w:space="0" w:color="AB8AFF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kumarK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rgbClr val="161718"/>
      </a:dk1>
      <a:lt1>
        <a:srgbClr val="FFFFFF"/>
      </a:lt1>
      <a:dk2>
        <a:srgbClr val="4D5154"/>
      </a:dk2>
      <a:lt2>
        <a:srgbClr val="E6E7E8"/>
      </a:lt2>
      <a:accent1>
        <a:srgbClr val="B0FF45"/>
      </a:accent1>
      <a:accent2>
        <a:srgbClr val="8FDB00"/>
      </a:accent2>
      <a:accent3>
        <a:srgbClr val="428003"/>
      </a:accent3>
      <a:accent4>
        <a:srgbClr val="753DFF"/>
      </a:accent4>
      <a:accent5>
        <a:srgbClr val="622AD8"/>
      </a:accent5>
      <a:accent6>
        <a:srgbClr val="7F7F7F"/>
      </a:accent6>
      <a:hlink>
        <a:srgbClr val="753DFF"/>
      </a:hlink>
      <a:folHlink>
        <a:srgbClr val="A5A5A5"/>
      </a:folHlink>
    </a:clrScheme>
    <a:fontScheme name="KPIT Fonts">
      <a:majorFont>
        <a:latin typeface="Work Sans"/>
        <a:ea typeface=""/>
        <a:cs typeface=""/>
      </a:majorFont>
      <a:minorFont>
        <a:latin typeface="Work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A0075F20F844D913120172F4281D9" ma:contentTypeVersion="11" ma:contentTypeDescription="Create a new document." ma:contentTypeScope="" ma:versionID="d564cf4e1ed864986ca2f79792e68e60">
  <xsd:schema xmlns:xsd="http://www.w3.org/2001/XMLSchema" xmlns:xs="http://www.w3.org/2001/XMLSchema" xmlns:p="http://schemas.microsoft.com/office/2006/metadata/properties" xmlns:ns2="f57d8f2f-452f-4543-adb2-f64e69cf95d8" xmlns:ns3="560f607a-810b-43d4-9489-f52adef10293" targetNamespace="http://schemas.microsoft.com/office/2006/metadata/properties" ma:root="true" ma:fieldsID="42a4499eba4f2f01c7fc7f3bcd4d98a5" ns2:_="" ns3:_="">
    <xsd:import namespace="f57d8f2f-452f-4543-adb2-f64e69cf95d8"/>
    <xsd:import namespace="560f607a-810b-43d4-9489-f52adef102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d8f2f-452f-4543-adb2-f64e69cf95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f607a-810b-43d4-9489-f52adef1029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60f607a-810b-43d4-9489-f52adef10293">
      <UserInfo>
        <DisplayName>Saiprasad Gavali</DisplayName>
        <AccountId>2387</AccountId>
        <AccountType/>
      </UserInfo>
      <UserInfo>
        <DisplayName>Gurudev Pawar</DisplayName>
        <AccountId>5120</AccountId>
        <AccountType/>
      </UserInfo>
      <UserInfo>
        <DisplayName>Lawoo Mulik</DisplayName>
        <AccountId>1532</AccountId>
        <AccountType/>
      </UserInfo>
      <UserInfo>
        <DisplayName>Pratima Kumari (PnP)</DisplayName>
        <AccountId>1589</AccountId>
        <AccountType/>
      </UserInfo>
      <UserInfo>
        <DisplayName>Ajaykumar Kandagal</DisplayName>
        <AccountId>1719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1E9400E-65F5-4A72-9B12-A7FB346CCD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B82763-11BA-4569-BE14-8F5D9CF371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FDB16D-650B-4343-97E2-C17D2DFB7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d8f2f-452f-4543-adb2-f64e69cf95d8"/>
    <ds:schemaRef ds:uri="560f607a-810b-43d4-9489-f52adef10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B64753-B9D4-4CDC-AF55-F17D3633DF46}">
  <ds:schemaRefs>
    <ds:schemaRef ds:uri="http://schemas.microsoft.com/office/2006/metadata/properties"/>
    <ds:schemaRef ds:uri="http://schemas.microsoft.com/office/infopath/2007/PartnerControls"/>
    <ds:schemaRef ds:uri="560f607a-810b-43d4-9489-f52adef102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</Template>
  <TotalTime>1065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KPIT Technologies Document</vt:lpstr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KPIT Technologies Document</dc:title>
  <dc:subject/>
  <dc:creator>Marketing.Auto@kpit.com</dc:creator>
  <cp:keywords/>
  <dc:description/>
  <cp:lastModifiedBy>Joseph S D</cp:lastModifiedBy>
  <cp:revision>46</cp:revision>
  <dcterms:created xsi:type="dcterms:W3CDTF">2023-05-25T17:18:00Z</dcterms:created>
  <dcterms:modified xsi:type="dcterms:W3CDTF">2024-04-10T07:01:00Z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0x010100B12A0075F20F844D913120172F4281D9</vt:lpwstr>
  </property>
</Properties>
</file>