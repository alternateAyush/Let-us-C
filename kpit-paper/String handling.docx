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42"/>
        <w:tblW w:w="10136" w:type="dxa"/>
        <w:tblLook w:val="04A0" w:firstRow="1" w:lastRow="0" w:firstColumn="1" w:lastColumn="0" w:noHBand="0" w:noVBand="1"/>
      </w:tblPr>
      <w:tblGrid>
        <w:gridCol w:w="2245"/>
        <w:gridCol w:w="7891"/>
      </w:tblGrid>
      <w:tr w:rsidR="009D6767" w:rsidRPr="00C62F37" w14:paraId="76EDA252" w14:textId="77777777" w:rsidTr="001531B9">
        <w:trPr>
          <w:trHeight w:val="390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3DEBF9B3" w14:textId="77777777" w:rsidR="009D6767" w:rsidRDefault="009D6767" w:rsidP="001531B9">
            <w:pPr>
              <w:pStyle w:val="LO-normal"/>
              <w:spacing w:before="20"/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</w:pPr>
            <w:bookmarkStart w:id="0" w:name="_Hlk157879914"/>
            <w:r w:rsidRPr="00375D05"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  <w:t>Problem Statement Title</w:t>
            </w:r>
          </w:p>
        </w:tc>
        <w:tc>
          <w:tcPr>
            <w:tcW w:w="7891" w:type="dxa"/>
            <w:vAlign w:val="center"/>
          </w:tcPr>
          <w:p w14:paraId="20D7192D" w14:textId="77777777" w:rsidR="009D6767" w:rsidRPr="00D34E2B" w:rsidRDefault="009D6767" w:rsidP="001531B9">
            <w:pPr>
              <w:pStyle w:val="LO-normal"/>
              <w:spacing w:before="20"/>
              <w:rPr>
                <w:rFonts w:ascii="Work Sans" w:eastAsia="Open Sans" w:hAnsi="Work Sans" w:cs="Open Sans"/>
                <w:bCs/>
                <w:sz w:val="16"/>
                <w:szCs w:val="16"/>
              </w:rPr>
            </w:pPr>
            <w:r>
              <w:rPr>
                <w:rFonts w:ascii="Work Sans" w:eastAsia="Open Sans" w:hAnsi="Work Sans" w:cs="Open Sans"/>
                <w:sz w:val="18"/>
                <w:szCs w:val="18"/>
              </w:rPr>
              <w:t>Compress Me</w:t>
            </w:r>
          </w:p>
        </w:tc>
      </w:tr>
      <w:tr w:rsidR="009D6767" w:rsidRPr="00D34E2B" w14:paraId="6F92D2C6" w14:textId="77777777" w:rsidTr="001531B9">
        <w:trPr>
          <w:trHeight w:val="390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44397046" w14:textId="77777777" w:rsidR="009D6767" w:rsidRDefault="009D6767" w:rsidP="001531B9">
            <w:pPr>
              <w:pStyle w:val="LO-normal"/>
              <w:spacing w:before="20"/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</w:pPr>
            <w:r w:rsidRPr="00375D05"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  <w:t>C programming Concept</w:t>
            </w:r>
          </w:p>
        </w:tc>
        <w:tc>
          <w:tcPr>
            <w:tcW w:w="7891" w:type="dxa"/>
            <w:vAlign w:val="center"/>
          </w:tcPr>
          <w:p w14:paraId="6A94F549" w14:textId="77777777" w:rsidR="009D6767" w:rsidRPr="00D34E2B" w:rsidRDefault="009D6767" w:rsidP="001531B9">
            <w:pPr>
              <w:pStyle w:val="LO-normal"/>
              <w:spacing w:before="20"/>
              <w:rPr>
                <w:rFonts w:ascii="Work Sans" w:eastAsia="Open Sans" w:hAnsi="Work Sans" w:cs="Open Sans"/>
                <w:bCs/>
                <w:sz w:val="16"/>
                <w:szCs w:val="16"/>
              </w:rPr>
            </w:pPr>
            <w:r>
              <w:rPr>
                <w:rFonts w:ascii="Work Sans" w:eastAsia="Open Sans" w:hAnsi="Work Sans" w:cs="Open Sans"/>
                <w:sz w:val="18"/>
                <w:szCs w:val="18"/>
              </w:rPr>
              <w:t>String</w:t>
            </w:r>
          </w:p>
        </w:tc>
      </w:tr>
      <w:tr w:rsidR="009D6767" w:rsidRPr="00D34E2B" w14:paraId="6644F86A" w14:textId="77777777" w:rsidTr="001531B9">
        <w:trPr>
          <w:trHeight w:val="380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EACED4A" w14:textId="77777777" w:rsidR="009D6767" w:rsidRDefault="009D6767" w:rsidP="001531B9">
            <w:pPr>
              <w:pStyle w:val="LO-normal"/>
              <w:spacing w:before="20"/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</w:pPr>
            <w:r w:rsidRPr="00375D05"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  <w:t>Additional Programming Concepts</w:t>
            </w:r>
          </w:p>
        </w:tc>
        <w:tc>
          <w:tcPr>
            <w:tcW w:w="7891" w:type="dxa"/>
            <w:vAlign w:val="center"/>
          </w:tcPr>
          <w:p w14:paraId="7B18175B" w14:textId="77777777" w:rsidR="009D6767" w:rsidRPr="00D34E2B" w:rsidRDefault="009D6767" w:rsidP="001531B9">
            <w:pPr>
              <w:pStyle w:val="LO-normal"/>
              <w:spacing w:before="20"/>
              <w:rPr>
                <w:rFonts w:ascii="Work Sans" w:eastAsia="Open Sans" w:hAnsi="Work Sans" w:cs="Open Sans"/>
                <w:bCs/>
                <w:sz w:val="16"/>
                <w:szCs w:val="16"/>
              </w:rPr>
            </w:pPr>
            <w:r>
              <w:rPr>
                <w:rFonts w:ascii="Work Sans" w:eastAsia="Open Sans" w:hAnsi="Work Sans" w:cs="Open Sans"/>
                <w:sz w:val="18"/>
                <w:szCs w:val="18"/>
              </w:rPr>
              <w:t>NA</w:t>
            </w:r>
          </w:p>
        </w:tc>
      </w:tr>
      <w:bookmarkEnd w:id="0"/>
    </w:tbl>
    <w:p w14:paraId="69358E45" w14:textId="77777777" w:rsidR="001531B9" w:rsidRDefault="001531B9" w:rsidP="003938D2">
      <w:pPr>
        <w:spacing w:line="360" w:lineRule="auto"/>
        <w:rPr>
          <w:b/>
          <w:bCs/>
        </w:rPr>
      </w:pPr>
    </w:p>
    <w:p w14:paraId="6C79D0ED" w14:textId="5249830E" w:rsidR="00AD6637" w:rsidRDefault="002E620D" w:rsidP="003938D2">
      <w:pPr>
        <w:spacing w:line="360" w:lineRule="auto"/>
        <w:rPr>
          <w:b/>
          <w:bCs/>
        </w:rPr>
      </w:pPr>
      <w:r w:rsidRPr="00E65693">
        <w:rPr>
          <w:b/>
          <w:bCs/>
        </w:rPr>
        <w:t>Introduction:</w:t>
      </w:r>
    </w:p>
    <w:p w14:paraId="1A0AB590" w14:textId="30ACD317" w:rsidR="00AB13F2" w:rsidRPr="008A67C3" w:rsidRDefault="00AB13F2" w:rsidP="00AB13F2">
      <w:pPr>
        <w:pStyle w:val="BodyText"/>
        <w:spacing w:line="480" w:lineRule="auto"/>
        <w:jc w:val="both"/>
        <w:rPr>
          <w:rFonts w:asciiTheme="minorHAnsi" w:eastAsiaTheme="minorEastAsia" w:hAnsiTheme="minorHAnsi" w:cstheme="minorBidi"/>
        </w:rPr>
      </w:pPr>
      <w:r w:rsidRPr="008A67C3">
        <w:rPr>
          <w:rFonts w:asciiTheme="minorHAnsi" w:eastAsiaTheme="minorEastAsia" w:hAnsiTheme="minorHAnsi" w:cstheme="minorBidi"/>
        </w:rPr>
        <w:t xml:space="preserve">Professor </w:t>
      </w:r>
      <w:proofErr w:type="spellStart"/>
      <w:r w:rsidRPr="008A67C3">
        <w:rPr>
          <w:rFonts w:asciiTheme="minorHAnsi" w:eastAsiaTheme="minorEastAsia" w:hAnsiTheme="minorHAnsi" w:cstheme="minorBidi"/>
        </w:rPr>
        <w:t>JSmith</w:t>
      </w:r>
      <w:proofErr w:type="spellEnd"/>
      <w:r w:rsidRPr="008A67C3">
        <w:rPr>
          <w:rFonts w:asciiTheme="minorHAnsi" w:eastAsiaTheme="minorEastAsia" w:hAnsiTheme="minorHAnsi" w:cstheme="minorBidi"/>
        </w:rPr>
        <w:t xml:space="preserve"> is working on developing a C programming application aimed at converting long </w:t>
      </w:r>
      <w:r w:rsidR="004C5DCA">
        <w:rPr>
          <w:rFonts w:asciiTheme="minorHAnsi" w:eastAsiaTheme="minorEastAsia" w:hAnsiTheme="minorHAnsi" w:cstheme="minorBidi"/>
        </w:rPr>
        <w:t>string</w:t>
      </w:r>
      <w:r w:rsidRPr="008A67C3">
        <w:rPr>
          <w:rFonts w:asciiTheme="minorHAnsi" w:eastAsiaTheme="minorEastAsia" w:hAnsiTheme="minorHAnsi" w:cstheme="minorBidi"/>
        </w:rPr>
        <w:t xml:space="preserve"> into a secret code</w:t>
      </w:r>
      <w:r>
        <w:rPr>
          <w:rFonts w:asciiTheme="minorHAnsi" w:eastAsiaTheme="minorEastAsia" w:hAnsiTheme="minorHAnsi" w:cstheme="minorBidi"/>
        </w:rPr>
        <w:t xml:space="preserve"> (compressed version of input </w:t>
      </w:r>
      <w:r w:rsidR="004C5DCA">
        <w:rPr>
          <w:rFonts w:asciiTheme="minorHAnsi" w:eastAsiaTheme="minorEastAsia" w:hAnsiTheme="minorHAnsi" w:cstheme="minorBidi"/>
        </w:rPr>
        <w:t>string</w:t>
      </w:r>
      <w:r>
        <w:rPr>
          <w:rFonts w:asciiTheme="minorHAnsi" w:eastAsiaTheme="minorEastAsia" w:hAnsiTheme="minorHAnsi" w:cstheme="minorBidi"/>
        </w:rPr>
        <w:t>)</w:t>
      </w:r>
      <w:r w:rsidRPr="008A67C3">
        <w:rPr>
          <w:rFonts w:asciiTheme="minorHAnsi" w:eastAsiaTheme="minorEastAsia" w:hAnsiTheme="minorHAnsi" w:cstheme="minorBidi"/>
        </w:rPr>
        <w:t>. The objective is to replace</w:t>
      </w:r>
      <w:r>
        <w:rPr>
          <w:rFonts w:asciiTheme="minorHAnsi" w:eastAsiaTheme="minorEastAsia" w:hAnsiTheme="minorHAnsi" w:cstheme="minorBidi"/>
        </w:rPr>
        <w:t xml:space="preserve">, </w:t>
      </w:r>
      <w:r w:rsidRPr="008A67C3">
        <w:rPr>
          <w:rFonts w:asciiTheme="minorHAnsi" w:eastAsiaTheme="minorEastAsia" w:hAnsiTheme="minorHAnsi" w:cstheme="minorBidi"/>
        </w:rPr>
        <w:t xml:space="preserve"> consecutive or non-consecutive repeated characters in a given </w:t>
      </w:r>
      <w:r w:rsidR="004C5DCA">
        <w:rPr>
          <w:rFonts w:asciiTheme="minorHAnsi" w:eastAsiaTheme="minorEastAsia" w:hAnsiTheme="minorHAnsi" w:cstheme="minorBidi"/>
        </w:rPr>
        <w:t>string</w:t>
      </w:r>
      <w:r w:rsidRPr="008A67C3">
        <w:rPr>
          <w:rFonts w:asciiTheme="minorHAnsi" w:eastAsiaTheme="minorEastAsia" w:hAnsiTheme="minorHAnsi" w:cstheme="minorBidi"/>
        </w:rPr>
        <w:t xml:space="preserve"> with the </w:t>
      </w:r>
      <w:r w:rsidRPr="004C5DCA">
        <w:rPr>
          <w:rFonts w:asciiTheme="minorHAnsi" w:eastAsiaTheme="minorEastAsia" w:hAnsiTheme="minorHAnsi" w:cstheme="minorBidi"/>
        </w:rPr>
        <w:t>character followed by the count of how many times it is repeated</w:t>
      </w:r>
      <w:r w:rsidR="00E521C9" w:rsidRPr="004C5DCA">
        <w:rPr>
          <w:rFonts w:asciiTheme="minorHAnsi" w:eastAsiaTheme="minorEastAsia" w:hAnsiTheme="minorHAnsi" w:cstheme="minorBidi"/>
        </w:rPr>
        <w:t xml:space="preserve"> starting from left to right of any string.</w:t>
      </w:r>
    </w:p>
    <w:p w14:paraId="27E4092A" w14:textId="77777777" w:rsidR="00AB13F2" w:rsidRPr="008A67C3" w:rsidRDefault="00AB13F2" w:rsidP="00AB13F2">
      <w:pPr>
        <w:pStyle w:val="BodyText"/>
        <w:spacing w:line="480" w:lineRule="auto"/>
        <w:jc w:val="both"/>
        <w:rPr>
          <w:rFonts w:asciiTheme="minorHAnsi" w:eastAsiaTheme="minorEastAsia" w:hAnsiTheme="minorHAnsi" w:cstheme="minorBidi"/>
        </w:rPr>
      </w:pPr>
      <w:r w:rsidRPr="008A67C3">
        <w:rPr>
          <w:rFonts w:asciiTheme="minorHAnsi" w:eastAsiaTheme="minorEastAsia" w:hAnsiTheme="minorHAnsi" w:cstheme="minorBidi"/>
        </w:rPr>
        <w:t xml:space="preserve">For example, </w:t>
      </w:r>
    </w:p>
    <w:p w14:paraId="72405E68" w14:textId="77777777" w:rsidR="00AB13F2" w:rsidRPr="008A67C3" w:rsidRDefault="00AB13F2" w:rsidP="00AB13F2">
      <w:pPr>
        <w:pStyle w:val="BodyText"/>
        <w:numPr>
          <w:ilvl w:val="0"/>
          <w:numId w:val="36"/>
        </w:numPr>
        <w:spacing w:line="480" w:lineRule="auto"/>
        <w:jc w:val="both"/>
        <w:rPr>
          <w:rFonts w:asciiTheme="minorHAnsi" w:eastAsiaTheme="minorEastAsia" w:hAnsiTheme="minorHAnsi" w:cstheme="minorBidi"/>
        </w:rPr>
      </w:pPr>
      <w:r w:rsidRPr="008A67C3">
        <w:rPr>
          <w:rFonts w:asciiTheme="minorHAnsi" w:eastAsiaTheme="minorEastAsia" w:hAnsiTheme="minorHAnsi" w:cstheme="minorBidi"/>
        </w:rPr>
        <w:t>If the input string is "</w:t>
      </w:r>
      <w:proofErr w:type="spellStart"/>
      <w:r w:rsidRPr="008A67C3">
        <w:rPr>
          <w:rFonts w:asciiTheme="minorHAnsi" w:eastAsiaTheme="minorEastAsia" w:hAnsiTheme="minorHAnsi" w:cstheme="minorBidi"/>
        </w:rPr>
        <w:t>aaabbbbcc</w:t>
      </w:r>
      <w:proofErr w:type="spellEnd"/>
      <w:r w:rsidRPr="008A67C3">
        <w:rPr>
          <w:rFonts w:asciiTheme="minorHAnsi" w:eastAsiaTheme="minorEastAsia" w:hAnsiTheme="minorHAnsi" w:cstheme="minorBidi"/>
        </w:rPr>
        <w:t xml:space="preserve">," and the expected output should be "a3b4c2." </w:t>
      </w:r>
    </w:p>
    <w:p w14:paraId="2A72A6EE" w14:textId="77777777" w:rsidR="00AB13F2" w:rsidRPr="008A67C3" w:rsidRDefault="00AB13F2" w:rsidP="00AB13F2">
      <w:pPr>
        <w:pStyle w:val="BodyText"/>
        <w:numPr>
          <w:ilvl w:val="0"/>
          <w:numId w:val="36"/>
        </w:numPr>
        <w:spacing w:line="480" w:lineRule="auto"/>
        <w:jc w:val="both"/>
        <w:rPr>
          <w:rFonts w:asciiTheme="minorHAnsi" w:eastAsiaTheme="minorEastAsia" w:hAnsiTheme="minorHAnsi" w:cstheme="minorBidi"/>
        </w:rPr>
      </w:pPr>
      <w:r w:rsidRPr="008A67C3">
        <w:rPr>
          <w:rFonts w:asciiTheme="minorHAnsi" w:eastAsiaTheme="minorEastAsia" w:hAnsiTheme="minorHAnsi" w:cstheme="minorBidi"/>
        </w:rPr>
        <w:t>If the input string is "</w:t>
      </w:r>
      <w:proofErr w:type="spellStart"/>
      <w:r w:rsidRPr="008A67C3">
        <w:rPr>
          <w:rFonts w:asciiTheme="minorHAnsi" w:eastAsiaTheme="minorEastAsia" w:hAnsiTheme="minorHAnsi" w:cstheme="minorBidi"/>
        </w:rPr>
        <w:t>aaAAbb</w:t>
      </w:r>
      <w:proofErr w:type="spellEnd"/>
      <w:r w:rsidRPr="008A67C3">
        <w:rPr>
          <w:rFonts w:asciiTheme="minorHAnsi" w:eastAsiaTheme="minorEastAsia" w:hAnsiTheme="minorHAnsi" w:cstheme="minorBidi"/>
        </w:rPr>
        <w:t xml:space="preserve">” and the expected output should be "a2A2b2." </w:t>
      </w:r>
    </w:p>
    <w:p w14:paraId="0B7AC8B6" w14:textId="77777777" w:rsidR="00AB13F2" w:rsidRPr="008A67C3" w:rsidRDefault="00AB13F2" w:rsidP="00AB13F2">
      <w:pPr>
        <w:pStyle w:val="BodyText"/>
        <w:numPr>
          <w:ilvl w:val="0"/>
          <w:numId w:val="36"/>
        </w:numPr>
        <w:spacing w:line="480" w:lineRule="auto"/>
        <w:jc w:val="both"/>
        <w:rPr>
          <w:rFonts w:asciiTheme="minorHAnsi" w:eastAsiaTheme="minorEastAsia" w:hAnsiTheme="minorHAnsi" w:cstheme="minorBidi"/>
        </w:rPr>
      </w:pPr>
      <w:r w:rsidRPr="008A67C3">
        <w:rPr>
          <w:rFonts w:asciiTheme="minorHAnsi" w:eastAsiaTheme="minorEastAsia" w:hAnsiTheme="minorHAnsi" w:cstheme="minorBidi"/>
        </w:rPr>
        <w:t>If the input string is "</w:t>
      </w:r>
      <w:proofErr w:type="spellStart"/>
      <w:r w:rsidRPr="008A67C3">
        <w:rPr>
          <w:rFonts w:asciiTheme="minorHAnsi" w:eastAsiaTheme="minorEastAsia" w:hAnsiTheme="minorHAnsi" w:cstheme="minorBidi"/>
        </w:rPr>
        <w:t>abcabcaa</w:t>
      </w:r>
      <w:proofErr w:type="spellEnd"/>
      <w:r w:rsidRPr="008A67C3">
        <w:rPr>
          <w:rFonts w:asciiTheme="minorHAnsi" w:eastAsiaTheme="minorEastAsia" w:hAnsiTheme="minorHAnsi" w:cstheme="minorBidi"/>
        </w:rPr>
        <w:t xml:space="preserve">” and the expected output should be "a4b2c2." </w:t>
      </w:r>
    </w:p>
    <w:p w14:paraId="0072B634" w14:textId="77777777" w:rsidR="00AB13F2" w:rsidRPr="008A67C3" w:rsidRDefault="00AB13F2" w:rsidP="00AB13F2">
      <w:pPr>
        <w:pStyle w:val="BodyText"/>
        <w:spacing w:line="480" w:lineRule="auto"/>
        <w:jc w:val="both"/>
        <w:rPr>
          <w:rFonts w:asciiTheme="minorHAnsi" w:eastAsiaTheme="minorEastAsia" w:hAnsiTheme="minorHAnsi" w:cstheme="minorBidi"/>
        </w:rPr>
      </w:pPr>
      <w:r w:rsidRPr="008A67C3">
        <w:rPr>
          <w:rFonts w:asciiTheme="minorHAnsi" w:eastAsiaTheme="minorEastAsia" w:hAnsiTheme="minorHAnsi" w:cstheme="minorBidi"/>
        </w:rPr>
        <w:t xml:space="preserve">Your task is to assist Professor </w:t>
      </w:r>
      <w:proofErr w:type="spellStart"/>
      <w:r w:rsidRPr="008A67C3">
        <w:rPr>
          <w:rFonts w:asciiTheme="minorHAnsi" w:eastAsiaTheme="minorEastAsia" w:hAnsiTheme="minorHAnsi" w:cstheme="minorBidi"/>
        </w:rPr>
        <w:t>JSmith</w:t>
      </w:r>
      <w:proofErr w:type="spellEnd"/>
      <w:r w:rsidRPr="008A67C3">
        <w:rPr>
          <w:rFonts w:asciiTheme="minorHAnsi" w:eastAsiaTheme="minorEastAsia" w:hAnsiTheme="minorHAnsi" w:cstheme="minorBidi"/>
        </w:rPr>
        <w:t xml:space="preserve"> in designing this application.</w:t>
      </w:r>
    </w:p>
    <w:p w14:paraId="4BC49253" w14:textId="77777777" w:rsidR="00AB13F2" w:rsidRPr="008A67C3" w:rsidRDefault="00AB13F2" w:rsidP="00AB13F2">
      <w:pPr>
        <w:pStyle w:val="BodyText"/>
        <w:spacing w:line="480" w:lineRule="auto"/>
        <w:jc w:val="both"/>
        <w:rPr>
          <w:rFonts w:asciiTheme="minorHAnsi" w:eastAsiaTheme="minorEastAsia" w:hAnsiTheme="minorHAnsi" w:cstheme="minorBidi"/>
        </w:rPr>
      </w:pPr>
    </w:p>
    <w:p w14:paraId="4F2E6527" w14:textId="77777777" w:rsidR="00AB13F2" w:rsidRPr="008A67C3" w:rsidRDefault="00AB13F2" w:rsidP="00AB13F2">
      <w:pPr>
        <w:pStyle w:val="BodyText"/>
        <w:spacing w:line="480" w:lineRule="auto"/>
        <w:jc w:val="both"/>
        <w:rPr>
          <w:rFonts w:asciiTheme="minorHAnsi" w:eastAsiaTheme="minorEastAsia" w:hAnsiTheme="minorHAnsi" w:cstheme="minorBidi"/>
          <w:b/>
          <w:bCs/>
        </w:rPr>
      </w:pPr>
      <w:r w:rsidRPr="008A67C3">
        <w:rPr>
          <w:rFonts w:asciiTheme="minorHAnsi" w:eastAsiaTheme="minorEastAsia" w:hAnsiTheme="minorHAnsi" w:cstheme="minorBidi"/>
          <w:b/>
          <w:bCs/>
        </w:rPr>
        <w:t>Limitation / Constraints:</w:t>
      </w:r>
    </w:p>
    <w:p w14:paraId="7C6D8A7A" w14:textId="2E980302" w:rsidR="00AB13F2" w:rsidRDefault="00AB13F2" w:rsidP="00AB13F2">
      <w:pPr>
        <w:pStyle w:val="BodyText"/>
        <w:numPr>
          <w:ilvl w:val="0"/>
          <w:numId w:val="36"/>
        </w:numPr>
        <w:spacing w:line="480" w:lineRule="auto"/>
        <w:jc w:val="both"/>
        <w:rPr>
          <w:rFonts w:asciiTheme="minorHAnsi" w:eastAsiaTheme="minorEastAsia" w:hAnsiTheme="minorHAnsi" w:cstheme="minorBidi"/>
        </w:rPr>
      </w:pPr>
      <w:r w:rsidRPr="008A67C3">
        <w:rPr>
          <w:rFonts w:asciiTheme="minorHAnsi" w:eastAsiaTheme="minorEastAsia" w:hAnsiTheme="minorHAnsi" w:cstheme="minorBidi"/>
        </w:rPr>
        <w:t xml:space="preserve">The Input </w:t>
      </w:r>
      <w:r w:rsidR="00E005C4">
        <w:rPr>
          <w:rFonts w:asciiTheme="minorHAnsi" w:eastAsiaTheme="minorEastAsia" w:hAnsiTheme="minorHAnsi" w:cstheme="minorBidi"/>
        </w:rPr>
        <w:t>string</w:t>
      </w:r>
      <w:r w:rsidRPr="008A67C3">
        <w:rPr>
          <w:rFonts w:asciiTheme="minorHAnsi" w:eastAsiaTheme="minorEastAsia" w:hAnsiTheme="minorHAnsi" w:cstheme="minorBidi"/>
        </w:rPr>
        <w:t xml:space="preserve"> can have lower case, Upper Case, symbols</w:t>
      </w:r>
      <w:r w:rsidR="007A464D">
        <w:rPr>
          <w:rFonts w:asciiTheme="minorHAnsi" w:eastAsiaTheme="minorEastAsia" w:hAnsiTheme="minorHAnsi" w:cstheme="minorBidi"/>
        </w:rPr>
        <w:t xml:space="preserve"> like (*, @, #, $) and</w:t>
      </w:r>
      <w:r>
        <w:rPr>
          <w:rFonts w:asciiTheme="minorHAnsi" w:eastAsiaTheme="minorEastAsia" w:hAnsiTheme="minorHAnsi" w:cstheme="minorBidi"/>
        </w:rPr>
        <w:t xml:space="preserve"> </w:t>
      </w:r>
      <w:r w:rsidR="009D6767">
        <w:rPr>
          <w:rFonts w:asciiTheme="minorHAnsi" w:eastAsiaTheme="minorEastAsia" w:hAnsiTheme="minorHAnsi" w:cstheme="minorBidi"/>
        </w:rPr>
        <w:t>numbers</w:t>
      </w:r>
      <w:r w:rsidR="007A464D">
        <w:rPr>
          <w:rFonts w:asciiTheme="minorHAnsi" w:eastAsiaTheme="minorEastAsia" w:hAnsiTheme="minorHAnsi" w:cstheme="minorBidi"/>
        </w:rPr>
        <w:t xml:space="preserve"> from 0 to 9</w:t>
      </w:r>
      <w:r w:rsidR="00E005C4">
        <w:rPr>
          <w:rFonts w:asciiTheme="minorHAnsi" w:eastAsiaTheme="minorEastAsia" w:hAnsiTheme="minorHAnsi" w:cstheme="minorBidi"/>
        </w:rPr>
        <w:t xml:space="preserve"> with no space allowed</w:t>
      </w:r>
      <w:r w:rsidRPr="008A67C3">
        <w:rPr>
          <w:rFonts w:asciiTheme="minorHAnsi" w:eastAsiaTheme="minorEastAsia" w:hAnsiTheme="minorHAnsi" w:cstheme="minorBidi"/>
        </w:rPr>
        <w:t>.</w:t>
      </w:r>
    </w:p>
    <w:p w14:paraId="79AB8DBB" w14:textId="2463C2CD" w:rsidR="003A57CF" w:rsidRPr="009D6767" w:rsidRDefault="003A57CF" w:rsidP="00AB13F2">
      <w:pPr>
        <w:pStyle w:val="BodyText"/>
        <w:numPr>
          <w:ilvl w:val="0"/>
          <w:numId w:val="36"/>
        </w:numPr>
        <w:spacing w:line="480" w:lineRule="auto"/>
        <w:jc w:val="both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Size of input string is &lt;=100</w:t>
      </w:r>
      <w:r w:rsidR="00E005C4">
        <w:rPr>
          <w:rFonts w:asciiTheme="minorHAnsi" w:eastAsiaTheme="minorEastAsia" w:hAnsiTheme="minorHAnsi" w:cstheme="minorBidi"/>
        </w:rPr>
        <w:t xml:space="preserve"> characters</w:t>
      </w:r>
      <w:r>
        <w:rPr>
          <w:rFonts w:asciiTheme="minorHAnsi" w:eastAsiaTheme="minorEastAsia" w:hAnsiTheme="minorHAnsi" w:cstheme="minorBidi"/>
        </w:rPr>
        <w:t>.</w:t>
      </w:r>
    </w:p>
    <w:p w14:paraId="11665745" w14:textId="77777777" w:rsidR="00AB13F2" w:rsidRPr="008A67C3" w:rsidRDefault="00AB13F2" w:rsidP="00AB13F2">
      <w:pPr>
        <w:pStyle w:val="BodyText"/>
        <w:spacing w:line="480" w:lineRule="auto"/>
        <w:jc w:val="both"/>
        <w:rPr>
          <w:rFonts w:asciiTheme="minorHAnsi" w:eastAsiaTheme="minorEastAsia" w:hAnsiTheme="minorHAnsi" w:cstheme="minorBidi"/>
          <w:b/>
          <w:bCs/>
        </w:rPr>
      </w:pPr>
      <w:r w:rsidRPr="008A67C3">
        <w:rPr>
          <w:rFonts w:asciiTheme="minorHAnsi" w:eastAsiaTheme="minorEastAsia" w:hAnsiTheme="minorHAnsi" w:cstheme="minorBidi"/>
          <w:b/>
          <w:bCs/>
        </w:rPr>
        <w:t>Function Details:</w:t>
      </w:r>
    </w:p>
    <w:p w14:paraId="1E2EA9BE" w14:textId="0FEF24A5" w:rsidR="00AB13F2" w:rsidRPr="008A67C3" w:rsidRDefault="00AB13F2" w:rsidP="00AB13F2">
      <w:pPr>
        <w:pStyle w:val="BodyText"/>
        <w:numPr>
          <w:ilvl w:val="0"/>
          <w:numId w:val="36"/>
        </w:numPr>
        <w:spacing w:line="480" w:lineRule="auto"/>
        <w:jc w:val="both"/>
        <w:rPr>
          <w:rFonts w:asciiTheme="minorHAnsi" w:eastAsiaTheme="minorEastAsia" w:hAnsiTheme="minorHAnsi" w:cstheme="minorBidi"/>
        </w:rPr>
      </w:pPr>
      <w:r w:rsidRPr="008A67C3">
        <w:rPr>
          <w:rFonts w:asciiTheme="minorHAnsi" w:eastAsiaTheme="minorEastAsia" w:hAnsiTheme="minorHAnsi" w:cstheme="minorBidi"/>
        </w:rPr>
        <w:t xml:space="preserve">Function name: </w:t>
      </w:r>
      <w:proofErr w:type="spellStart"/>
      <w:r w:rsidRPr="008A67C3">
        <w:rPr>
          <w:rFonts w:asciiTheme="minorHAnsi" w:eastAsiaTheme="minorEastAsia" w:hAnsiTheme="minorHAnsi" w:cstheme="minorBidi"/>
        </w:rPr>
        <w:t>Compress</w:t>
      </w:r>
      <w:r w:rsidR="006A2A18">
        <w:rPr>
          <w:rFonts w:asciiTheme="minorHAnsi" w:eastAsiaTheme="minorEastAsia" w:hAnsiTheme="minorHAnsi" w:cstheme="minorBidi"/>
        </w:rPr>
        <w:t>Me</w:t>
      </w:r>
      <w:proofErr w:type="spellEnd"/>
    </w:p>
    <w:p w14:paraId="7F328FEC" w14:textId="77777777" w:rsidR="00AB13F2" w:rsidRDefault="00AB13F2" w:rsidP="00AB13F2">
      <w:pPr>
        <w:pStyle w:val="BodyText"/>
        <w:numPr>
          <w:ilvl w:val="0"/>
          <w:numId w:val="36"/>
        </w:numPr>
        <w:spacing w:line="480" w:lineRule="auto"/>
        <w:jc w:val="both"/>
        <w:rPr>
          <w:rFonts w:asciiTheme="minorHAnsi" w:eastAsiaTheme="minorEastAsia" w:hAnsiTheme="minorHAnsi" w:cstheme="minorBidi"/>
        </w:rPr>
      </w:pPr>
      <w:r w:rsidRPr="008A67C3">
        <w:rPr>
          <w:rFonts w:asciiTheme="minorHAnsi" w:eastAsiaTheme="minorEastAsia" w:hAnsiTheme="minorHAnsi" w:cstheme="minorBidi"/>
        </w:rPr>
        <w:t>Arguments/input: String</w:t>
      </w:r>
    </w:p>
    <w:p w14:paraId="25828200" w14:textId="6160D878" w:rsidR="00EF228E" w:rsidRPr="008A67C3" w:rsidRDefault="00EF228E" w:rsidP="00AB13F2">
      <w:pPr>
        <w:pStyle w:val="BodyText"/>
        <w:numPr>
          <w:ilvl w:val="0"/>
          <w:numId w:val="36"/>
        </w:numPr>
        <w:spacing w:line="480" w:lineRule="auto"/>
        <w:jc w:val="both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Return value: None.</w:t>
      </w:r>
    </w:p>
    <w:p w14:paraId="51C84FE3" w14:textId="6C53F7FF" w:rsidR="00134EB0" w:rsidRPr="0031540E" w:rsidRDefault="004C5DCA" w:rsidP="0031540E">
      <w:pPr>
        <w:pStyle w:val="BodyText"/>
        <w:numPr>
          <w:ilvl w:val="0"/>
          <w:numId w:val="36"/>
        </w:numPr>
        <w:spacing w:line="480" w:lineRule="auto"/>
        <w:jc w:val="both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Output of </w:t>
      </w:r>
      <w:proofErr w:type="spellStart"/>
      <w:r w:rsidR="006A2A18" w:rsidRPr="008A67C3">
        <w:rPr>
          <w:rFonts w:asciiTheme="minorHAnsi" w:eastAsiaTheme="minorEastAsia" w:hAnsiTheme="minorHAnsi" w:cstheme="minorBidi"/>
        </w:rPr>
        <w:t>Compress</w:t>
      </w:r>
      <w:r w:rsidR="006A2A18">
        <w:rPr>
          <w:rFonts w:asciiTheme="minorHAnsi" w:eastAsiaTheme="minorEastAsia" w:hAnsiTheme="minorHAnsi" w:cstheme="minorBidi"/>
        </w:rPr>
        <w:t>Me</w:t>
      </w:r>
      <w:proofErr w:type="spellEnd"/>
      <w:r>
        <w:rPr>
          <w:rFonts w:asciiTheme="minorHAnsi" w:eastAsiaTheme="minorEastAsia" w:hAnsiTheme="minorHAnsi" w:cstheme="minorBidi"/>
        </w:rPr>
        <w:t xml:space="preserve"> function</w:t>
      </w:r>
      <w:r w:rsidR="0031540E">
        <w:rPr>
          <w:rFonts w:asciiTheme="minorHAnsi" w:eastAsiaTheme="minorEastAsia" w:hAnsiTheme="minorHAnsi" w:cstheme="minorBidi"/>
        </w:rPr>
        <w:t>:</w:t>
      </w:r>
      <w:r w:rsidR="00AB13F2" w:rsidRPr="0031540E">
        <w:rPr>
          <w:rFonts w:asciiTheme="minorHAnsi" w:eastAsiaTheme="minorEastAsia" w:hAnsiTheme="minorHAnsi" w:cstheme="minorBidi"/>
        </w:rPr>
        <w:t xml:space="preserve"> Display compressed version of Input </w:t>
      </w:r>
      <w:r w:rsidRPr="0031540E">
        <w:rPr>
          <w:rFonts w:asciiTheme="minorHAnsi" w:eastAsiaTheme="minorEastAsia" w:hAnsiTheme="minorHAnsi" w:cstheme="minorBidi"/>
        </w:rPr>
        <w:t>string</w:t>
      </w:r>
      <w:r w:rsidR="00AB13F2" w:rsidRPr="0031540E">
        <w:rPr>
          <w:rFonts w:asciiTheme="minorHAnsi" w:eastAsiaTheme="minorEastAsia" w:hAnsiTheme="minorHAnsi" w:cstheme="minorBidi"/>
        </w:rPr>
        <w:t>.</w:t>
      </w:r>
    </w:p>
    <w:p w14:paraId="100D909F" w14:textId="2BABF5DC" w:rsidR="00AB13F2" w:rsidRPr="00354C20" w:rsidRDefault="00AB13F2" w:rsidP="00354C20">
      <w:pPr>
        <w:spacing w:after="200"/>
        <w:rPr>
          <w:sz w:val="20"/>
          <w:szCs w:val="20"/>
        </w:rPr>
      </w:pPr>
    </w:p>
    <w:p w14:paraId="25DC44CB" w14:textId="77777777" w:rsidR="00134EB0" w:rsidRPr="008A67C3" w:rsidRDefault="00134EB0" w:rsidP="00134EB0">
      <w:pPr>
        <w:pStyle w:val="BodyText"/>
        <w:spacing w:line="480" w:lineRule="auto"/>
        <w:jc w:val="both"/>
        <w:rPr>
          <w:rFonts w:asciiTheme="minorHAnsi" w:eastAsiaTheme="minorEastAsia" w:hAnsiTheme="minorHAnsi" w:cstheme="minorBidi"/>
        </w:rPr>
      </w:pPr>
    </w:p>
    <w:p w14:paraId="1D066984" w14:textId="77777777" w:rsidR="00AB13F2" w:rsidRPr="003938D2" w:rsidRDefault="00AB13F2" w:rsidP="003938D2">
      <w:pPr>
        <w:spacing w:line="360" w:lineRule="auto"/>
        <w:rPr>
          <w:b/>
          <w:bCs/>
        </w:rPr>
      </w:pPr>
    </w:p>
    <w:sectPr w:rsidR="00AB13F2" w:rsidRPr="003938D2" w:rsidSect="00492733">
      <w:headerReference w:type="even" r:id="rId11"/>
      <w:footerReference w:type="even" r:id="rId12"/>
      <w:footerReference w:type="default" r:id="rId13"/>
      <w:footerReference w:type="first" r:id="rId14"/>
      <w:pgSz w:w="12240" w:h="15840"/>
      <w:pgMar w:top="720" w:right="900" w:bottom="720" w:left="1170" w:header="0" w:footer="272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8EA18" w14:textId="77777777" w:rsidR="00492733" w:rsidRDefault="00492733" w:rsidP="004B7E44">
      <w:r>
        <w:separator/>
      </w:r>
    </w:p>
  </w:endnote>
  <w:endnote w:type="continuationSeparator" w:id="0">
    <w:p w14:paraId="72B76BF4" w14:textId="77777777" w:rsidR="00492733" w:rsidRDefault="00492733" w:rsidP="004B7E44">
      <w:r>
        <w:continuationSeparator/>
      </w:r>
    </w:p>
  </w:endnote>
  <w:endnote w:type="continuationNotice" w:id="1">
    <w:p w14:paraId="24B68F80" w14:textId="77777777" w:rsidR="00492733" w:rsidRDefault="004927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Work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D630" w14:textId="77777777" w:rsidR="002220F5" w:rsidRDefault="002220F5">
    <w:pPr>
      <w:pStyle w:val="Footer"/>
    </w:pPr>
  </w:p>
  <w:p w14:paraId="7D5026EB" w14:textId="77777777" w:rsidR="002220F5" w:rsidRDefault="002220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9311941"/>
      <w:docPartObj>
        <w:docPartGallery w:val="Page Numbers (Bottom of Page)"/>
        <w:docPartUnique/>
      </w:docPartObj>
    </w:sdtPr>
    <w:sdtEndPr>
      <w:rPr>
        <w:rFonts w:asciiTheme="majorHAnsi" w:hAnsiTheme="majorHAnsi"/>
        <w:color w:val="7F7F7F" w:themeColor="background1" w:themeShade="7F"/>
        <w:spacing w:val="60"/>
      </w:rPr>
    </w:sdtEndPr>
    <w:sdtContent>
      <w:p w14:paraId="4A0F0969" w14:textId="57D88F1C" w:rsidR="002220F5" w:rsidRPr="000F28B1" w:rsidRDefault="002220F5" w:rsidP="000F28B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ajorHAnsi" w:hAnsiTheme="majorHAnsi"/>
            <w:b/>
            <w:bCs/>
          </w:rPr>
        </w:pPr>
        <w:r w:rsidRPr="001D706F">
          <w:rPr>
            <w:noProof/>
            <w:color w:val="753DFF" w:themeColor="accent4"/>
            <w:sz w:val="20"/>
            <w:lang w:val="en-IN" w:eastAsia="en-IN"/>
          </w:rPr>
          <w:drawing>
            <wp:anchor distT="0" distB="0" distL="114300" distR="114300" simplePos="0" relativeHeight="251658240" behindDoc="0" locked="0" layoutInCell="1" allowOverlap="1" wp14:anchorId="600BCC15" wp14:editId="45788685">
              <wp:simplePos x="0" y="0"/>
              <wp:positionH relativeFrom="margin">
                <wp:posOffset>-141605</wp:posOffset>
              </wp:positionH>
              <wp:positionV relativeFrom="paragraph">
                <wp:posOffset>30480</wp:posOffset>
              </wp:positionV>
              <wp:extent cx="913765" cy="431800"/>
              <wp:effectExtent l="0" t="0" r="635" b="6350"/>
              <wp:wrapSquare wrapText="bothSides"/>
              <wp:docPr id="104965866" name="Picture 1049658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NEW-KPIT Logos-May2019-1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3765" cy="431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br/>
        </w: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370AB177" wp14:editId="31FC0EA4">
                  <wp:simplePos x="0" y="0"/>
                  <wp:positionH relativeFrom="margin">
                    <wp:align>left</wp:align>
                  </wp:positionH>
                  <wp:positionV relativeFrom="paragraph">
                    <wp:posOffset>-5610</wp:posOffset>
                  </wp:positionV>
                  <wp:extent cx="6485466" cy="0"/>
                  <wp:effectExtent l="0" t="0" r="0" b="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8546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 xmlns:arto="http://schemas.microsoft.com/office/word/2006/arto">
              <w:pict>
                <v:line w14:anchorId="663D8300" id="Straight Connector 19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45pt" to="510.6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" strokecolor="#753dff [3207]" strokeweight="1pt">
                  <w10:wrap anchorx="margin"/>
                </v:line>
              </w:pict>
            </mc:Fallback>
          </mc:AlternateContent>
        </w:r>
        <w:r w:rsidRPr="001D706F">
          <w:rPr>
            <w:rFonts w:asciiTheme="majorHAnsi" w:hAnsiTheme="majorHAnsi"/>
            <w:color w:val="753DFF" w:themeColor="accent4"/>
            <w:sz w:val="20"/>
          </w:rPr>
          <w:fldChar w:fldCharType="begin"/>
        </w:r>
        <w:r w:rsidRPr="001D706F">
          <w:rPr>
            <w:rFonts w:asciiTheme="majorHAnsi" w:hAnsiTheme="majorHAnsi"/>
            <w:color w:val="753DFF" w:themeColor="accent4"/>
            <w:sz w:val="20"/>
          </w:rPr>
          <w:instrText xml:space="preserve"> PAGE   \* MERGEFORMAT </w:instrText>
        </w:r>
        <w:r w:rsidRPr="001D706F">
          <w:rPr>
            <w:rFonts w:asciiTheme="majorHAnsi" w:hAnsiTheme="majorHAnsi"/>
            <w:color w:val="753DFF" w:themeColor="accent4"/>
            <w:sz w:val="20"/>
          </w:rPr>
          <w:fldChar w:fldCharType="separate"/>
        </w:r>
        <w:r w:rsidR="00FB5C4B" w:rsidRPr="00FB5C4B">
          <w:rPr>
            <w:rFonts w:asciiTheme="majorHAnsi" w:hAnsiTheme="majorHAnsi"/>
            <w:bCs/>
            <w:noProof/>
            <w:color w:val="753DFF" w:themeColor="accent4"/>
            <w:sz w:val="20"/>
          </w:rPr>
          <w:t>7</w:t>
        </w:r>
        <w:r w:rsidRPr="001D706F">
          <w:rPr>
            <w:rFonts w:asciiTheme="majorHAnsi" w:hAnsiTheme="majorHAnsi"/>
            <w:bCs/>
            <w:noProof/>
            <w:color w:val="753DFF" w:themeColor="accent4"/>
            <w:sz w:val="20"/>
          </w:rPr>
          <w:fldChar w:fldCharType="end"/>
        </w:r>
      </w:p>
    </w:sdtContent>
  </w:sdt>
  <w:p w14:paraId="5B823196" w14:textId="77777777" w:rsidR="002220F5" w:rsidRDefault="002220F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578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5893C" w14:textId="74973E2B" w:rsidR="002220F5" w:rsidRDefault="00000000" w:rsidP="004B7E44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A2284" w14:textId="77777777" w:rsidR="00492733" w:rsidRDefault="00492733" w:rsidP="004B7E44">
      <w:r>
        <w:separator/>
      </w:r>
    </w:p>
  </w:footnote>
  <w:footnote w:type="continuationSeparator" w:id="0">
    <w:p w14:paraId="6D55F20D" w14:textId="77777777" w:rsidR="00492733" w:rsidRDefault="00492733" w:rsidP="004B7E44">
      <w:r>
        <w:continuationSeparator/>
      </w:r>
    </w:p>
  </w:footnote>
  <w:footnote w:type="continuationNotice" w:id="1">
    <w:p w14:paraId="7D5C93B5" w14:textId="77777777" w:rsidR="00492733" w:rsidRDefault="0049273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108C" w14:textId="77777777" w:rsidR="002220F5" w:rsidRDefault="002220F5">
    <w:pPr>
      <w:pStyle w:val="Header"/>
    </w:pPr>
  </w:p>
  <w:p w14:paraId="3CC2AFCD" w14:textId="77777777" w:rsidR="002220F5" w:rsidRDefault="002220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81"/>
    <w:multiLevelType w:val="hybridMultilevel"/>
    <w:tmpl w:val="9644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6046"/>
    <w:multiLevelType w:val="hybridMultilevel"/>
    <w:tmpl w:val="3CE47E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0F2C1D"/>
    <w:multiLevelType w:val="hybridMultilevel"/>
    <w:tmpl w:val="FC7A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82A58"/>
    <w:multiLevelType w:val="hybridMultilevel"/>
    <w:tmpl w:val="4034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657BE"/>
    <w:multiLevelType w:val="hybridMultilevel"/>
    <w:tmpl w:val="BEF6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5BC8"/>
    <w:multiLevelType w:val="hybridMultilevel"/>
    <w:tmpl w:val="99C4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91BEF"/>
    <w:multiLevelType w:val="hybridMultilevel"/>
    <w:tmpl w:val="9C4C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22AF9"/>
    <w:multiLevelType w:val="hybridMultilevel"/>
    <w:tmpl w:val="A25C1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E0A59"/>
    <w:multiLevelType w:val="hybridMultilevel"/>
    <w:tmpl w:val="40705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84F29"/>
    <w:multiLevelType w:val="hybridMultilevel"/>
    <w:tmpl w:val="32D68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D47FF"/>
    <w:multiLevelType w:val="hybridMultilevel"/>
    <w:tmpl w:val="0E06445C"/>
    <w:lvl w:ilvl="0" w:tplc="2DEE7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53DFF" w:themeColor="accent4"/>
      </w:rPr>
    </w:lvl>
    <w:lvl w:ilvl="1" w:tplc="E9CCC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622AD8" w:themeColor="accent5"/>
      </w:rPr>
    </w:lvl>
    <w:lvl w:ilvl="2" w:tplc="DB000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622AD8" w:themeColor="accent5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E1F49"/>
    <w:multiLevelType w:val="hybridMultilevel"/>
    <w:tmpl w:val="DFDC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12FE5"/>
    <w:multiLevelType w:val="hybridMultilevel"/>
    <w:tmpl w:val="6260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4002F"/>
    <w:multiLevelType w:val="hybridMultilevel"/>
    <w:tmpl w:val="865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23589"/>
    <w:multiLevelType w:val="hybridMultilevel"/>
    <w:tmpl w:val="2AFA015C"/>
    <w:lvl w:ilvl="0" w:tplc="8FBCB448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3DCA932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9608222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C916FD06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7398FC7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2ABE123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75189B2E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E402B00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9A506FA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04B4DBF"/>
    <w:multiLevelType w:val="hybridMultilevel"/>
    <w:tmpl w:val="BCBE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D460A"/>
    <w:multiLevelType w:val="hybridMultilevel"/>
    <w:tmpl w:val="723E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F020A"/>
    <w:multiLevelType w:val="hybridMultilevel"/>
    <w:tmpl w:val="9A2E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029DF"/>
    <w:multiLevelType w:val="hybridMultilevel"/>
    <w:tmpl w:val="E780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655E0"/>
    <w:multiLevelType w:val="hybridMultilevel"/>
    <w:tmpl w:val="6682E3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6FC42D7"/>
    <w:multiLevelType w:val="hybridMultilevel"/>
    <w:tmpl w:val="D9D69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7727F"/>
    <w:multiLevelType w:val="hybridMultilevel"/>
    <w:tmpl w:val="87AE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05F62"/>
    <w:multiLevelType w:val="hybridMultilevel"/>
    <w:tmpl w:val="663097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DA67708"/>
    <w:multiLevelType w:val="hybridMultilevel"/>
    <w:tmpl w:val="23A60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D7CD3"/>
    <w:multiLevelType w:val="hybridMultilevel"/>
    <w:tmpl w:val="F746E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071B1"/>
    <w:multiLevelType w:val="hybridMultilevel"/>
    <w:tmpl w:val="9ABCAFE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1F94C99"/>
    <w:multiLevelType w:val="hybridMultilevel"/>
    <w:tmpl w:val="9486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741F6"/>
    <w:multiLevelType w:val="hybridMultilevel"/>
    <w:tmpl w:val="547A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77804"/>
    <w:multiLevelType w:val="hybridMultilevel"/>
    <w:tmpl w:val="392CA1CA"/>
    <w:lvl w:ilvl="0" w:tplc="D3E81B4A">
      <w:start w:val="1"/>
      <w:numFmt w:val="lowerLetter"/>
      <w:lvlText w:val="(%1)"/>
      <w:lvlJc w:val="left"/>
      <w:pPr>
        <w:ind w:left="750" w:hanging="39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F53804"/>
    <w:multiLevelType w:val="hybridMultilevel"/>
    <w:tmpl w:val="468A8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AB6FD9"/>
    <w:multiLevelType w:val="hybridMultilevel"/>
    <w:tmpl w:val="5868EF32"/>
    <w:lvl w:ilvl="0" w:tplc="F1644A16">
      <w:start w:val="1"/>
      <w:numFmt w:val="decimal"/>
      <w:lvlText w:val="%1."/>
      <w:lvlJc w:val="left"/>
      <w:pPr>
        <w:ind w:left="1100" w:hanging="360"/>
      </w:pPr>
      <w:rPr>
        <w:rFonts w:hint="default"/>
        <w:spacing w:val="-1"/>
        <w:w w:val="67"/>
        <w:lang w:val="en-US" w:eastAsia="en-US" w:bidi="ar-SA"/>
      </w:rPr>
    </w:lvl>
    <w:lvl w:ilvl="1" w:tplc="99B43322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1634376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8A16D898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F8B60E78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86E460C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BDDA0194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0114CF7E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 w:tplc="C06A5B1E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74733C0"/>
    <w:multiLevelType w:val="hybridMultilevel"/>
    <w:tmpl w:val="770A1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9F74D67"/>
    <w:multiLevelType w:val="hybridMultilevel"/>
    <w:tmpl w:val="5878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A33E7"/>
    <w:multiLevelType w:val="hybridMultilevel"/>
    <w:tmpl w:val="B20E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35497"/>
    <w:multiLevelType w:val="hybridMultilevel"/>
    <w:tmpl w:val="D76E53E2"/>
    <w:lvl w:ilvl="0" w:tplc="7800FD9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ABAA1A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3C4D06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E68071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ACE936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CCA9F2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0505F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812710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8AA719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EF25B84"/>
    <w:multiLevelType w:val="hybridMultilevel"/>
    <w:tmpl w:val="80CA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15969">
    <w:abstractNumId w:val="24"/>
  </w:num>
  <w:num w:numId="2" w16cid:durableId="1442992820">
    <w:abstractNumId w:val="10"/>
  </w:num>
  <w:num w:numId="3" w16cid:durableId="1229003034">
    <w:abstractNumId w:val="28"/>
  </w:num>
  <w:num w:numId="4" w16cid:durableId="2116828515">
    <w:abstractNumId w:val="8"/>
  </w:num>
  <w:num w:numId="5" w16cid:durableId="771709599">
    <w:abstractNumId w:val="30"/>
  </w:num>
  <w:num w:numId="6" w16cid:durableId="681127370">
    <w:abstractNumId w:val="20"/>
  </w:num>
  <w:num w:numId="7" w16cid:durableId="2077850083">
    <w:abstractNumId w:val="13"/>
  </w:num>
  <w:num w:numId="8" w16cid:durableId="1423066153">
    <w:abstractNumId w:val="11"/>
  </w:num>
  <w:num w:numId="9" w16cid:durableId="1761021736">
    <w:abstractNumId w:val="33"/>
  </w:num>
  <w:num w:numId="10" w16cid:durableId="1315255513">
    <w:abstractNumId w:val="17"/>
  </w:num>
  <w:num w:numId="11" w16cid:durableId="1531261130">
    <w:abstractNumId w:val="12"/>
  </w:num>
  <w:num w:numId="12" w16cid:durableId="1223101645">
    <w:abstractNumId w:val="16"/>
  </w:num>
  <w:num w:numId="13" w16cid:durableId="2048097457">
    <w:abstractNumId w:val="29"/>
  </w:num>
  <w:num w:numId="14" w16cid:durableId="1364014406">
    <w:abstractNumId w:val="4"/>
  </w:num>
  <w:num w:numId="15" w16cid:durableId="1425802365">
    <w:abstractNumId w:val="27"/>
  </w:num>
  <w:num w:numId="16" w16cid:durableId="1321081550">
    <w:abstractNumId w:val="5"/>
  </w:num>
  <w:num w:numId="17" w16cid:durableId="305744216">
    <w:abstractNumId w:val="0"/>
  </w:num>
  <w:num w:numId="18" w16cid:durableId="193427315">
    <w:abstractNumId w:val="15"/>
  </w:num>
  <w:num w:numId="19" w16cid:durableId="1597010586">
    <w:abstractNumId w:val="18"/>
  </w:num>
  <w:num w:numId="20" w16cid:durableId="471170204">
    <w:abstractNumId w:val="19"/>
  </w:num>
  <w:num w:numId="21" w16cid:durableId="450974856">
    <w:abstractNumId w:val="31"/>
  </w:num>
  <w:num w:numId="22" w16cid:durableId="1490512963">
    <w:abstractNumId w:val="3"/>
  </w:num>
  <w:num w:numId="23" w16cid:durableId="124616577">
    <w:abstractNumId w:val="22"/>
  </w:num>
  <w:num w:numId="24" w16cid:durableId="1522667378">
    <w:abstractNumId w:val="25"/>
  </w:num>
  <w:num w:numId="25" w16cid:durableId="1722942334">
    <w:abstractNumId w:val="32"/>
  </w:num>
  <w:num w:numId="26" w16cid:durableId="1323579379">
    <w:abstractNumId w:val="26"/>
  </w:num>
  <w:num w:numId="27" w16cid:durableId="1897546250">
    <w:abstractNumId w:val="34"/>
  </w:num>
  <w:num w:numId="28" w16cid:durableId="869226039">
    <w:abstractNumId w:val="14"/>
  </w:num>
  <w:num w:numId="29" w16cid:durableId="532035732">
    <w:abstractNumId w:val="35"/>
  </w:num>
  <w:num w:numId="30" w16cid:durableId="2018845679">
    <w:abstractNumId w:val="21"/>
  </w:num>
  <w:num w:numId="31" w16cid:durableId="1315184843">
    <w:abstractNumId w:val="6"/>
  </w:num>
  <w:num w:numId="32" w16cid:durableId="833648390">
    <w:abstractNumId w:val="1"/>
  </w:num>
  <w:num w:numId="33" w16cid:durableId="1865828210">
    <w:abstractNumId w:val="2"/>
  </w:num>
  <w:num w:numId="34" w16cid:durableId="534856556">
    <w:abstractNumId w:val="7"/>
  </w:num>
  <w:num w:numId="35" w16cid:durableId="468783814">
    <w:abstractNumId w:val="23"/>
  </w:num>
  <w:num w:numId="36" w16cid:durableId="7251785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YwtTA0tDQ3MjY3MLJQ0lEKTi0uzszPAykwrAUAZDgX1CwAAAA="/>
  </w:docVars>
  <w:rsids>
    <w:rsidRoot w:val="008A1DEC"/>
    <w:rsid w:val="000033DC"/>
    <w:rsid w:val="00005B81"/>
    <w:rsid w:val="00011396"/>
    <w:rsid w:val="00030072"/>
    <w:rsid w:val="0003338F"/>
    <w:rsid w:val="0004029F"/>
    <w:rsid w:val="000526D1"/>
    <w:rsid w:val="00062843"/>
    <w:rsid w:val="000654BC"/>
    <w:rsid w:val="00075690"/>
    <w:rsid w:val="0009184E"/>
    <w:rsid w:val="000948B1"/>
    <w:rsid w:val="000A0520"/>
    <w:rsid w:val="000A2A2C"/>
    <w:rsid w:val="000A483B"/>
    <w:rsid w:val="000A752C"/>
    <w:rsid w:val="000B0C6B"/>
    <w:rsid w:val="000C3A63"/>
    <w:rsid w:val="000C7A1F"/>
    <w:rsid w:val="000C7CFD"/>
    <w:rsid w:val="000D1D43"/>
    <w:rsid w:val="000E3B20"/>
    <w:rsid w:val="000F28B1"/>
    <w:rsid w:val="000F32C1"/>
    <w:rsid w:val="000F47BC"/>
    <w:rsid w:val="001018EC"/>
    <w:rsid w:val="00103F3B"/>
    <w:rsid w:val="001119DA"/>
    <w:rsid w:val="00111BAE"/>
    <w:rsid w:val="00117DB8"/>
    <w:rsid w:val="0012053D"/>
    <w:rsid w:val="00121C93"/>
    <w:rsid w:val="00134EB0"/>
    <w:rsid w:val="00136EFE"/>
    <w:rsid w:val="001407A3"/>
    <w:rsid w:val="001422CE"/>
    <w:rsid w:val="001531B9"/>
    <w:rsid w:val="00154CF6"/>
    <w:rsid w:val="00155638"/>
    <w:rsid w:val="00157028"/>
    <w:rsid w:val="001700EC"/>
    <w:rsid w:val="0017377B"/>
    <w:rsid w:val="00194312"/>
    <w:rsid w:val="001A5E98"/>
    <w:rsid w:val="001B0B3B"/>
    <w:rsid w:val="001B1156"/>
    <w:rsid w:val="001C1650"/>
    <w:rsid w:val="001C1A4D"/>
    <w:rsid w:val="001C2555"/>
    <w:rsid w:val="001D14E6"/>
    <w:rsid w:val="001D1850"/>
    <w:rsid w:val="001D706F"/>
    <w:rsid w:val="001E4FD7"/>
    <w:rsid w:val="001F64A7"/>
    <w:rsid w:val="002008B5"/>
    <w:rsid w:val="002103CF"/>
    <w:rsid w:val="00211932"/>
    <w:rsid w:val="00217C0C"/>
    <w:rsid w:val="002220F5"/>
    <w:rsid w:val="00234F17"/>
    <w:rsid w:val="00235368"/>
    <w:rsid w:val="00236047"/>
    <w:rsid w:val="00240249"/>
    <w:rsid w:val="00240BBD"/>
    <w:rsid w:val="002510DB"/>
    <w:rsid w:val="00264DD6"/>
    <w:rsid w:val="00273B16"/>
    <w:rsid w:val="00285CCE"/>
    <w:rsid w:val="00292413"/>
    <w:rsid w:val="00293B83"/>
    <w:rsid w:val="00296670"/>
    <w:rsid w:val="002A686E"/>
    <w:rsid w:val="002A789D"/>
    <w:rsid w:val="002B1D47"/>
    <w:rsid w:val="002D0FD9"/>
    <w:rsid w:val="002D63F0"/>
    <w:rsid w:val="002E525E"/>
    <w:rsid w:val="002E620D"/>
    <w:rsid w:val="002E70B5"/>
    <w:rsid w:val="002F35BA"/>
    <w:rsid w:val="002F3A01"/>
    <w:rsid w:val="002F4EC3"/>
    <w:rsid w:val="00300629"/>
    <w:rsid w:val="00301B50"/>
    <w:rsid w:val="0031201F"/>
    <w:rsid w:val="0031540E"/>
    <w:rsid w:val="003249BA"/>
    <w:rsid w:val="00330869"/>
    <w:rsid w:val="00330CCC"/>
    <w:rsid w:val="003311D1"/>
    <w:rsid w:val="00333DE1"/>
    <w:rsid w:val="003361EE"/>
    <w:rsid w:val="003462BD"/>
    <w:rsid w:val="00350A03"/>
    <w:rsid w:val="00354C20"/>
    <w:rsid w:val="00355D70"/>
    <w:rsid w:val="003700AD"/>
    <w:rsid w:val="00370629"/>
    <w:rsid w:val="00381479"/>
    <w:rsid w:val="003926DC"/>
    <w:rsid w:val="003938D2"/>
    <w:rsid w:val="00394167"/>
    <w:rsid w:val="003A24D2"/>
    <w:rsid w:val="003A57CF"/>
    <w:rsid w:val="003A7358"/>
    <w:rsid w:val="003A7E3C"/>
    <w:rsid w:val="003B2863"/>
    <w:rsid w:val="003C1602"/>
    <w:rsid w:val="003C2AAB"/>
    <w:rsid w:val="003E3122"/>
    <w:rsid w:val="003F6AAF"/>
    <w:rsid w:val="004041F6"/>
    <w:rsid w:val="004108B0"/>
    <w:rsid w:val="0043549F"/>
    <w:rsid w:val="0044125A"/>
    <w:rsid w:val="0044391B"/>
    <w:rsid w:val="00477C1C"/>
    <w:rsid w:val="00482E0B"/>
    <w:rsid w:val="004879B6"/>
    <w:rsid w:val="004902AB"/>
    <w:rsid w:val="00492733"/>
    <w:rsid w:val="004A04FD"/>
    <w:rsid w:val="004A1143"/>
    <w:rsid w:val="004A5AB2"/>
    <w:rsid w:val="004B7E44"/>
    <w:rsid w:val="004C42D9"/>
    <w:rsid w:val="004C5DCA"/>
    <w:rsid w:val="004D5252"/>
    <w:rsid w:val="004D61C0"/>
    <w:rsid w:val="004D74DD"/>
    <w:rsid w:val="004E488C"/>
    <w:rsid w:val="004F2B86"/>
    <w:rsid w:val="004F7FAA"/>
    <w:rsid w:val="005064F3"/>
    <w:rsid w:val="00516DF4"/>
    <w:rsid w:val="00527A92"/>
    <w:rsid w:val="00527D3B"/>
    <w:rsid w:val="0053507D"/>
    <w:rsid w:val="005425F5"/>
    <w:rsid w:val="005429FB"/>
    <w:rsid w:val="00543A96"/>
    <w:rsid w:val="00577A97"/>
    <w:rsid w:val="00581BF8"/>
    <w:rsid w:val="00582209"/>
    <w:rsid w:val="00582B22"/>
    <w:rsid w:val="00586D1F"/>
    <w:rsid w:val="0058725F"/>
    <w:rsid w:val="00597110"/>
    <w:rsid w:val="005A00FE"/>
    <w:rsid w:val="005A5B15"/>
    <w:rsid w:val="005A718F"/>
    <w:rsid w:val="005B0BE8"/>
    <w:rsid w:val="005B3058"/>
    <w:rsid w:val="005B6780"/>
    <w:rsid w:val="005C4390"/>
    <w:rsid w:val="005C7AAE"/>
    <w:rsid w:val="005D2630"/>
    <w:rsid w:val="005D77A9"/>
    <w:rsid w:val="005E0717"/>
    <w:rsid w:val="005E13D7"/>
    <w:rsid w:val="005E4018"/>
    <w:rsid w:val="005F6589"/>
    <w:rsid w:val="005F6D89"/>
    <w:rsid w:val="006030A9"/>
    <w:rsid w:val="00605E72"/>
    <w:rsid w:val="00607900"/>
    <w:rsid w:val="00613E40"/>
    <w:rsid w:val="00616698"/>
    <w:rsid w:val="006372F8"/>
    <w:rsid w:val="00640C17"/>
    <w:rsid w:val="00641D0D"/>
    <w:rsid w:val="00655155"/>
    <w:rsid w:val="006579C0"/>
    <w:rsid w:val="00662669"/>
    <w:rsid w:val="006642B2"/>
    <w:rsid w:val="006879ED"/>
    <w:rsid w:val="006963BF"/>
    <w:rsid w:val="006A2A18"/>
    <w:rsid w:val="006A3CE7"/>
    <w:rsid w:val="006B13EC"/>
    <w:rsid w:val="006B48FD"/>
    <w:rsid w:val="006B554D"/>
    <w:rsid w:val="006C108E"/>
    <w:rsid w:val="006C1C19"/>
    <w:rsid w:val="006C5B81"/>
    <w:rsid w:val="006C71B3"/>
    <w:rsid w:val="006C766D"/>
    <w:rsid w:val="006D6C71"/>
    <w:rsid w:val="006E6AD9"/>
    <w:rsid w:val="006F3952"/>
    <w:rsid w:val="0070163B"/>
    <w:rsid w:val="007109D6"/>
    <w:rsid w:val="00721C87"/>
    <w:rsid w:val="00732C47"/>
    <w:rsid w:val="00743FA7"/>
    <w:rsid w:val="007441A9"/>
    <w:rsid w:val="007516CF"/>
    <w:rsid w:val="00770FEE"/>
    <w:rsid w:val="007727EE"/>
    <w:rsid w:val="007A23D4"/>
    <w:rsid w:val="007A464D"/>
    <w:rsid w:val="007B32DA"/>
    <w:rsid w:val="007C5D2E"/>
    <w:rsid w:val="007D0D57"/>
    <w:rsid w:val="00803C15"/>
    <w:rsid w:val="008201C6"/>
    <w:rsid w:val="00820BD9"/>
    <w:rsid w:val="008275F3"/>
    <w:rsid w:val="00830631"/>
    <w:rsid w:val="0083094F"/>
    <w:rsid w:val="008350CF"/>
    <w:rsid w:val="00843B39"/>
    <w:rsid w:val="00852242"/>
    <w:rsid w:val="008716E6"/>
    <w:rsid w:val="00893C4C"/>
    <w:rsid w:val="00894F4C"/>
    <w:rsid w:val="008962D5"/>
    <w:rsid w:val="008967ED"/>
    <w:rsid w:val="008A1DEC"/>
    <w:rsid w:val="008B33BC"/>
    <w:rsid w:val="008B682D"/>
    <w:rsid w:val="008B7393"/>
    <w:rsid w:val="008D0D9B"/>
    <w:rsid w:val="008D27B1"/>
    <w:rsid w:val="008D3577"/>
    <w:rsid w:val="008D36E6"/>
    <w:rsid w:val="008D4634"/>
    <w:rsid w:val="008D5B6D"/>
    <w:rsid w:val="008D7A5E"/>
    <w:rsid w:val="008D7AA3"/>
    <w:rsid w:val="008E7583"/>
    <w:rsid w:val="008F14EF"/>
    <w:rsid w:val="008F6AAE"/>
    <w:rsid w:val="009120E9"/>
    <w:rsid w:val="00916404"/>
    <w:rsid w:val="00923B9C"/>
    <w:rsid w:val="0092556C"/>
    <w:rsid w:val="0094226B"/>
    <w:rsid w:val="00945900"/>
    <w:rsid w:val="00954AF8"/>
    <w:rsid w:val="00960EAF"/>
    <w:rsid w:val="00961D99"/>
    <w:rsid w:val="00971717"/>
    <w:rsid w:val="0097410A"/>
    <w:rsid w:val="00974E53"/>
    <w:rsid w:val="0098602E"/>
    <w:rsid w:val="009904F4"/>
    <w:rsid w:val="00993094"/>
    <w:rsid w:val="009A589C"/>
    <w:rsid w:val="009A73BC"/>
    <w:rsid w:val="009B58C2"/>
    <w:rsid w:val="009C0782"/>
    <w:rsid w:val="009C396C"/>
    <w:rsid w:val="009D6767"/>
    <w:rsid w:val="009E272C"/>
    <w:rsid w:val="009E5317"/>
    <w:rsid w:val="009E5E16"/>
    <w:rsid w:val="009F1362"/>
    <w:rsid w:val="00A13CA5"/>
    <w:rsid w:val="00A1748C"/>
    <w:rsid w:val="00A2091C"/>
    <w:rsid w:val="00A330A5"/>
    <w:rsid w:val="00A362CA"/>
    <w:rsid w:val="00A43D83"/>
    <w:rsid w:val="00A50552"/>
    <w:rsid w:val="00A56B44"/>
    <w:rsid w:val="00A5744F"/>
    <w:rsid w:val="00A57D19"/>
    <w:rsid w:val="00A661AE"/>
    <w:rsid w:val="00A7791F"/>
    <w:rsid w:val="00A80255"/>
    <w:rsid w:val="00A83994"/>
    <w:rsid w:val="00A9169A"/>
    <w:rsid w:val="00A96292"/>
    <w:rsid w:val="00AA1EDB"/>
    <w:rsid w:val="00AA586B"/>
    <w:rsid w:val="00AA59ED"/>
    <w:rsid w:val="00AA7B8D"/>
    <w:rsid w:val="00AB13F2"/>
    <w:rsid w:val="00AC6A67"/>
    <w:rsid w:val="00AD2FE3"/>
    <w:rsid w:val="00AD33C9"/>
    <w:rsid w:val="00AD6637"/>
    <w:rsid w:val="00B01FCA"/>
    <w:rsid w:val="00B2388B"/>
    <w:rsid w:val="00B26F64"/>
    <w:rsid w:val="00B33062"/>
    <w:rsid w:val="00B54AF9"/>
    <w:rsid w:val="00B572B4"/>
    <w:rsid w:val="00B67F4B"/>
    <w:rsid w:val="00B7085C"/>
    <w:rsid w:val="00B716B9"/>
    <w:rsid w:val="00B73455"/>
    <w:rsid w:val="00B735A1"/>
    <w:rsid w:val="00B814EC"/>
    <w:rsid w:val="00B85A6C"/>
    <w:rsid w:val="00B862AE"/>
    <w:rsid w:val="00B87CC1"/>
    <w:rsid w:val="00B87F7A"/>
    <w:rsid w:val="00BA0B91"/>
    <w:rsid w:val="00BA2044"/>
    <w:rsid w:val="00BA2C90"/>
    <w:rsid w:val="00BA7C72"/>
    <w:rsid w:val="00BB1502"/>
    <w:rsid w:val="00BB25D3"/>
    <w:rsid w:val="00BB6A69"/>
    <w:rsid w:val="00BB6B88"/>
    <w:rsid w:val="00BB6C9F"/>
    <w:rsid w:val="00BC2D9C"/>
    <w:rsid w:val="00BC43BF"/>
    <w:rsid w:val="00BD0A9B"/>
    <w:rsid w:val="00BE3B93"/>
    <w:rsid w:val="00BE430C"/>
    <w:rsid w:val="00BE6335"/>
    <w:rsid w:val="00C11C19"/>
    <w:rsid w:val="00C11F6C"/>
    <w:rsid w:val="00C20D40"/>
    <w:rsid w:val="00C22E41"/>
    <w:rsid w:val="00C36151"/>
    <w:rsid w:val="00C414F4"/>
    <w:rsid w:val="00C47FD5"/>
    <w:rsid w:val="00C50160"/>
    <w:rsid w:val="00C5364B"/>
    <w:rsid w:val="00C6211C"/>
    <w:rsid w:val="00C653FF"/>
    <w:rsid w:val="00C70C10"/>
    <w:rsid w:val="00C73F56"/>
    <w:rsid w:val="00C7630A"/>
    <w:rsid w:val="00C81B25"/>
    <w:rsid w:val="00C911B5"/>
    <w:rsid w:val="00C95ADC"/>
    <w:rsid w:val="00CA6BE4"/>
    <w:rsid w:val="00CB1456"/>
    <w:rsid w:val="00CB21A6"/>
    <w:rsid w:val="00CB451A"/>
    <w:rsid w:val="00CB7D27"/>
    <w:rsid w:val="00CD1E0B"/>
    <w:rsid w:val="00CE2DCF"/>
    <w:rsid w:val="00CE655B"/>
    <w:rsid w:val="00CF2204"/>
    <w:rsid w:val="00CF785C"/>
    <w:rsid w:val="00D30914"/>
    <w:rsid w:val="00D30E06"/>
    <w:rsid w:val="00D41741"/>
    <w:rsid w:val="00D52019"/>
    <w:rsid w:val="00D5558E"/>
    <w:rsid w:val="00D6074C"/>
    <w:rsid w:val="00D71541"/>
    <w:rsid w:val="00D7488A"/>
    <w:rsid w:val="00D95528"/>
    <w:rsid w:val="00D95D1B"/>
    <w:rsid w:val="00D970B7"/>
    <w:rsid w:val="00DA2959"/>
    <w:rsid w:val="00DA4A9B"/>
    <w:rsid w:val="00DB26A7"/>
    <w:rsid w:val="00DC303B"/>
    <w:rsid w:val="00DD08E2"/>
    <w:rsid w:val="00DE5B3C"/>
    <w:rsid w:val="00E005C4"/>
    <w:rsid w:val="00E02D9A"/>
    <w:rsid w:val="00E03C91"/>
    <w:rsid w:val="00E1291F"/>
    <w:rsid w:val="00E16F90"/>
    <w:rsid w:val="00E20BF0"/>
    <w:rsid w:val="00E237CA"/>
    <w:rsid w:val="00E4737B"/>
    <w:rsid w:val="00E50160"/>
    <w:rsid w:val="00E521C9"/>
    <w:rsid w:val="00E562A0"/>
    <w:rsid w:val="00E6119D"/>
    <w:rsid w:val="00E613B0"/>
    <w:rsid w:val="00E65693"/>
    <w:rsid w:val="00E67B17"/>
    <w:rsid w:val="00E701F4"/>
    <w:rsid w:val="00E729E8"/>
    <w:rsid w:val="00E76CAD"/>
    <w:rsid w:val="00E93724"/>
    <w:rsid w:val="00E94B5F"/>
    <w:rsid w:val="00EB1608"/>
    <w:rsid w:val="00EB55F4"/>
    <w:rsid w:val="00EB610D"/>
    <w:rsid w:val="00EC5C0C"/>
    <w:rsid w:val="00ED342F"/>
    <w:rsid w:val="00ED41D2"/>
    <w:rsid w:val="00EF228E"/>
    <w:rsid w:val="00EF2A40"/>
    <w:rsid w:val="00F0221F"/>
    <w:rsid w:val="00F076BC"/>
    <w:rsid w:val="00F148C1"/>
    <w:rsid w:val="00F178F0"/>
    <w:rsid w:val="00F315BD"/>
    <w:rsid w:val="00F3604C"/>
    <w:rsid w:val="00F52294"/>
    <w:rsid w:val="00F532A6"/>
    <w:rsid w:val="00F555CE"/>
    <w:rsid w:val="00F678F0"/>
    <w:rsid w:val="00F736A9"/>
    <w:rsid w:val="00F7378B"/>
    <w:rsid w:val="00F76CBD"/>
    <w:rsid w:val="00F82987"/>
    <w:rsid w:val="00F8453B"/>
    <w:rsid w:val="00F93446"/>
    <w:rsid w:val="00F94272"/>
    <w:rsid w:val="00F95EA8"/>
    <w:rsid w:val="00FA3A7E"/>
    <w:rsid w:val="00FA76DE"/>
    <w:rsid w:val="00FB0778"/>
    <w:rsid w:val="00FB5C4B"/>
    <w:rsid w:val="00FB645B"/>
    <w:rsid w:val="00FD311D"/>
    <w:rsid w:val="00FD58AA"/>
    <w:rsid w:val="00FE2D6D"/>
    <w:rsid w:val="00FE771B"/>
    <w:rsid w:val="00FF0383"/>
    <w:rsid w:val="00FF61EA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38A1"/>
  <w15:chartTrackingRefBased/>
  <w15:docId w15:val="{321B84AB-7DCD-4C35-A952-47CBF489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3FF"/>
    <w:pPr>
      <w:spacing w:after="0"/>
    </w:pPr>
    <w:rPr>
      <w:rFonts w:eastAsiaTheme="minorEastAsia"/>
      <w:sz w:val="24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C653FF"/>
    <w:pPr>
      <w:keepNext/>
      <w:spacing w:line="240" w:lineRule="auto"/>
      <w:outlineLvl w:val="1"/>
    </w:pPr>
    <w:rPr>
      <w:rFonts w:asciiTheme="majorHAnsi" w:eastAsia="Times New Roman" w:hAnsiTheme="majorHAnsi" w:cs="Times New Roman"/>
      <w:sz w:val="52"/>
    </w:rPr>
  </w:style>
  <w:style w:type="paragraph" w:styleId="Heading3">
    <w:name w:val="heading 3"/>
    <w:basedOn w:val="Normal"/>
    <w:link w:val="Heading3Char"/>
    <w:autoRedefine/>
    <w:uiPriority w:val="2"/>
    <w:unhideWhenUsed/>
    <w:qFormat/>
    <w:rsid w:val="00394167"/>
    <w:pPr>
      <w:spacing w:line="240" w:lineRule="auto"/>
      <w:jc w:val="center"/>
      <w:outlineLvl w:val="2"/>
    </w:pPr>
    <w:rPr>
      <w:b/>
      <w:i/>
      <w:u w:val="single"/>
    </w:rPr>
  </w:style>
  <w:style w:type="paragraph" w:styleId="Heading4">
    <w:name w:val="heading 4"/>
    <w:basedOn w:val="Normal"/>
    <w:link w:val="Heading4Char"/>
    <w:uiPriority w:val="2"/>
    <w:unhideWhenUsed/>
    <w:qFormat/>
    <w:rsid w:val="008962D5"/>
    <w:pPr>
      <w:keepNext/>
      <w:keepLines/>
      <w:spacing w:before="240" w:after="40" w:line="240" w:lineRule="auto"/>
      <w:outlineLvl w:val="3"/>
    </w:pPr>
    <w:rPr>
      <w:rFonts w:eastAsia="Times New Roman" w:cs="Times New Roman"/>
      <w:caps/>
      <w:color w:val="161718" w:themeColor="text1"/>
      <w:spacing w:val="20"/>
      <w:kern w:val="28"/>
      <w:sz w:val="28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8D0D9B"/>
    <w:pPr>
      <w:keepNext/>
      <w:keepLines/>
      <w:spacing w:line="240" w:lineRule="atLeast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unhideWhenUsed/>
    <w:qFormat/>
    <w:rsid w:val="008D0D9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CA1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C653FF"/>
    <w:rPr>
      <w:rFonts w:asciiTheme="majorHAnsi" w:eastAsia="Times New Roman" w:hAnsiTheme="majorHAnsi" w:cs="Times New Roman"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394167"/>
    <w:rPr>
      <w:rFonts w:eastAsiaTheme="minorEastAsia"/>
      <w:b/>
      <w:i/>
      <w:sz w:val="24"/>
      <w:szCs w:val="22"/>
      <w:u w:val="single"/>
    </w:rPr>
  </w:style>
  <w:style w:type="character" w:customStyle="1" w:styleId="Heading4Char">
    <w:name w:val="Heading 4 Char"/>
    <w:basedOn w:val="DefaultParagraphFont"/>
    <w:link w:val="Heading4"/>
    <w:uiPriority w:val="2"/>
    <w:rsid w:val="008962D5"/>
    <w:rPr>
      <w:rFonts w:eastAsia="Times New Roman" w:cs="Times New Roman"/>
      <w:caps/>
      <w:color w:val="161718" w:themeColor="text1"/>
      <w:spacing w:val="20"/>
      <w:kern w:val="28"/>
      <w:sz w:val="28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8D0D9B"/>
    <w:rPr>
      <w:rFonts w:eastAsia="Times New Roman" w:cs="Times New Roman"/>
      <w:spacing w:val="-4"/>
      <w:kern w:val="28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tyle1">
    <w:name w:val="Style1"/>
    <w:basedOn w:val="Heading2"/>
    <w:link w:val="Style1Char"/>
    <w:qFormat/>
    <w:rsid w:val="00C653FF"/>
    <w:pPr>
      <w:spacing w:after="500"/>
    </w:pPr>
    <w:rPr>
      <w:b/>
    </w:rPr>
  </w:style>
  <w:style w:type="paragraph" w:styleId="ListParagraph">
    <w:name w:val="List Paragraph"/>
    <w:basedOn w:val="Normal"/>
    <w:uiPriority w:val="1"/>
    <w:unhideWhenUsed/>
    <w:qFormat/>
    <w:rsid w:val="00C653FF"/>
    <w:pPr>
      <w:ind w:left="720"/>
      <w:contextualSpacing/>
    </w:pPr>
  </w:style>
  <w:style w:type="character" w:customStyle="1" w:styleId="Style1Char">
    <w:name w:val="Style1 Char"/>
    <w:basedOn w:val="Heading2Char"/>
    <w:link w:val="Style1"/>
    <w:rsid w:val="00C653FF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6Char">
    <w:name w:val="Heading 6 Char"/>
    <w:basedOn w:val="DefaultParagraphFont"/>
    <w:link w:val="Heading6"/>
    <w:uiPriority w:val="2"/>
    <w:rsid w:val="008D0D9B"/>
    <w:rPr>
      <w:rFonts w:asciiTheme="majorHAnsi" w:eastAsiaTheme="majorEastAsia" w:hAnsiTheme="majorHAnsi" w:cstheme="majorBidi"/>
      <w:color w:val="5CA100" w:themeColor="accent1" w:themeShade="7F"/>
      <w:sz w:val="24"/>
      <w:szCs w:val="22"/>
    </w:rPr>
  </w:style>
  <w:style w:type="table" w:styleId="TableGrid">
    <w:name w:val="Table Grid"/>
    <w:basedOn w:val="TableNormal"/>
    <w:uiPriority w:val="39"/>
    <w:rsid w:val="00A9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CFFF8F" w:themeColor="accent1" w:themeTint="99"/>
        <w:left w:val="single" w:sz="4" w:space="0" w:color="CFFF8F" w:themeColor="accent1" w:themeTint="99"/>
        <w:bottom w:val="single" w:sz="4" w:space="0" w:color="CFFF8F" w:themeColor="accent1" w:themeTint="99"/>
        <w:right w:val="single" w:sz="4" w:space="0" w:color="CFFF8F" w:themeColor="accent1" w:themeTint="99"/>
        <w:insideH w:val="single" w:sz="4" w:space="0" w:color="CFFF8F" w:themeColor="accent1" w:themeTint="99"/>
        <w:insideV w:val="single" w:sz="4" w:space="0" w:color="CFFF8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FF45" w:themeColor="accent1"/>
          <w:left w:val="single" w:sz="4" w:space="0" w:color="B0FF45" w:themeColor="accent1"/>
          <w:bottom w:val="single" w:sz="4" w:space="0" w:color="B0FF45" w:themeColor="accent1"/>
          <w:right w:val="single" w:sz="4" w:space="0" w:color="B0FF45" w:themeColor="accent1"/>
          <w:insideH w:val="nil"/>
          <w:insideV w:val="nil"/>
        </w:tcBorders>
        <w:shd w:val="clear" w:color="auto" w:fill="B0FF45" w:themeFill="accent1"/>
      </w:tcPr>
    </w:tblStylePr>
    <w:tblStylePr w:type="lastRow">
      <w:rPr>
        <w:b/>
        <w:bCs/>
      </w:rPr>
      <w:tblPr/>
      <w:tcPr>
        <w:tcBorders>
          <w:top w:val="double" w:sz="4" w:space="0" w:color="B0FF4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D9" w:themeFill="accent1" w:themeFillTint="33"/>
      </w:tcPr>
    </w:tblStylePr>
    <w:tblStylePr w:type="band1Horz">
      <w:tblPr/>
      <w:tcPr>
        <w:shd w:val="clear" w:color="auto" w:fill="EFFFD9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AB8AFF" w:themeColor="accent4" w:themeTint="99"/>
        <w:left w:val="single" w:sz="4" w:space="0" w:color="AB8AFF" w:themeColor="accent4" w:themeTint="99"/>
        <w:bottom w:val="single" w:sz="4" w:space="0" w:color="AB8AFF" w:themeColor="accent4" w:themeTint="99"/>
        <w:right w:val="single" w:sz="4" w:space="0" w:color="AB8AFF" w:themeColor="accent4" w:themeTint="99"/>
        <w:insideH w:val="single" w:sz="4" w:space="0" w:color="AB8AFF" w:themeColor="accent4" w:themeTint="99"/>
        <w:insideV w:val="single" w:sz="4" w:space="0" w:color="AB8A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3DFF" w:themeColor="accent4"/>
          <w:left w:val="single" w:sz="4" w:space="0" w:color="753DFF" w:themeColor="accent4"/>
          <w:bottom w:val="single" w:sz="4" w:space="0" w:color="753DFF" w:themeColor="accent4"/>
          <w:right w:val="single" w:sz="4" w:space="0" w:color="753DFF" w:themeColor="accent4"/>
          <w:insideH w:val="nil"/>
          <w:insideV w:val="nil"/>
        </w:tcBorders>
        <w:shd w:val="clear" w:color="auto" w:fill="753DFF" w:themeFill="accent4"/>
      </w:tcPr>
    </w:tblStylePr>
    <w:tblStylePr w:type="lastRow">
      <w:rPr>
        <w:b/>
        <w:bCs/>
      </w:rPr>
      <w:tblPr/>
      <w:tcPr>
        <w:tcBorders>
          <w:top w:val="double" w:sz="4" w:space="0" w:color="753D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8FF" w:themeFill="accent4" w:themeFillTint="33"/>
      </w:tcPr>
    </w:tblStylePr>
    <w:tblStylePr w:type="band1Horz">
      <w:tblPr/>
      <w:tcPr>
        <w:shd w:val="clear" w:color="auto" w:fill="E3D8FF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8DF920" w:themeColor="accent3" w:themeTint="99"/>
        <w:left w:val="single" w:sz="4" w:space="0" w:color="8DF920" w:themeColor="accent3" w:themeTint="99"/>
        <w:bottom w:val="single" w:sz="4" w:space="0" w:color="8DF920" w:themeColor="accent3" w:themeTint="99"/>
        <w:right w:val="single" w:sz="4" w:space="0" w:color="8DF920" w:themeColor="accent3" w:themeTint="99"/>
        <w:insideH w:val="single" w:sz="4" w:space="0" w:color="8DF920" w:themeColor="accent3" w:themeTint="99"/>
        <w:insideV w:val="single" w:sz="4" w:space="0" w:color="8DF92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8003" w:themeColor="accent3"/>
          <w:left w:val="single" w:sz="4" w:space="0" w:color="428003" w:themeColor="accent3"/>
          <w:bottom w:val="single" w:sz="4" w:space="0" w:color="428003" w:themeColor="accent3"/>
          <w:right w:val="single" w:sz="4" w:space="0" w:color="428003" w:themeColor="accent3"/>
          <w:insideH w:val="nil"/>
          <w:insideV w:val="nil"/>
        </w:tcBorders>
        <w:shd w:val="clear" w:color="auto" w:fill="428003" w:themeFill="accent3"/>
      </w:tcPr>
    </w:tblStylePr>
    <w:tblStylePr w:type="lastRow">
      <w:rPr>
        <w:b/>
        <w:bCs/>
      </w:rPr>
      <w:tblPr/>
      <w:tcPr>
        <w:tcBorders>
          <w:top w:val="double" w:sz="4" w:space="0" w:color="4280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DB4" w:themeFill="accent3" w:themeFillTint="33"/>
      </w:tcPr>
    </w:tblStylePr>
    <w:tblStylePr w:type="band1Horz">
      <w:tblPr/>
      <w:tcPr>
        <w:shd w:val="clear" w:color="auto" w:fill="D9FDB4" w:themeFill="accent3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8D27B1"/>
    <w:pPr>
      <w:widowControl w:val="0"/>
      <w:autoSpaceDE w:val="0"/>
      <w:autoSpaceDN w:val="0"/>
      <w:spacing w:before="81" w:line="240" w:lineRule="auto"/>
      <w:ind w:left="107"/>
    </w:pPr>
    <w:rPr>
      <w:rFonts w:ascii="Carlito" w:eastAsia="Carlito" w:hAnsi="Carlito" w:cs="Carli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0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04C"/>
    <w:rPr>
      <w:rFonts w:ascii="Segoe UI" w:eastAsiaTheme="minorEastAsia" w:hAnsi="Segoe UI" w:cs="Segoe UI"/>
    </w:rPr>
  </w:style>
  <w:style w:type="paragraph" w:styleId="BodyText">
    <w:name w:val="Body Text"/>
    <w:basedOn w:val="Normal"/>
    <w:link w:val="BodyTextChar"/>
    <w:uiPriority w:val="1"/>
    <w:qFormat/>
    <w:rsid w:val="00DA2959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A2959"/>
    <w:rPr>
      <w:rFonts w:ascii="Arial" w:eastAsia="Arial" w:hAnsi="Arial" w:cs="Arial"/>
      <w:sz w:val="20"/>
      <w:szCs w:val="20"/>
    </w:rPr>
  </w:style>
  <w:style w:type="paragraph" w:customStyle="1" w:styleId="BodyText1">
    <w:name w:val="Body Text1"/>
    <w:basedOn w:val="Normal"/>
    <w:link w:val="bodytextChar0"/>
    <w:rsid w:val="00330CCC"/>
    <w:pPr>
      <w:tabs>
        <w:tab w:val="left" w:pos="0"/>
      </w:tabs>
      <w:spacing w:before="80" w:after="80" w:line="240" w:lineRule="auto"/>
      <w:jc w:val="both"/>
    </w:pPr>
    <w:rPr>
      <w:rFonts w:ascii="Calibri" w:eastAsia="Times New Roman" w:hAnsi="Calibri" w:cs="Times New Roman"/>
      <w:sz w:val="23"/>
      <w:szCs w:val="20"/>
    </w:rPr>
  </w:style>
  <w:style w:type="character" w:customStyle="1" w:styleId="bodytextChar0">
    <w:name w:val="body text Char"/>
    <w:link w:val="BodyText1"/>
    <w:rsid w:val="00330CCC"/>
    <w:rPr>
      <w:rFonts w:ascii="Calibri" w:eastAsia="Times New Roman" w:hAnsi="Calibri" w:cs="Times New Roman"/>
      <w:sz w:val="23"/>
      <w:szCs w:val="20"/>
    </w:rPr>
  </w:style>
  <w:style w:type="paragraph" w:styleId="NormalWeb">
    <w:name w:val="Normal (Web)"/>
    <w:basedOn w:val="Normal"/>
    <w:uiPriority w:val="99"/>
    <w:semiHidden/>
    <w:unhideWhenUsed/>
    <w:rsid w:val="006B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marginleft">
    <w:name w:val="margin_left"/>
    <w:basedOn w:val="Normal"/>
    <w:rsid w:val="006B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LO-normal">
    <w:name w:val="LO-normal"/>
    <w:qFormat/>
    <w:rsid w:val="00BC2D9C"/>
    <w:pPr>
      <w:widowControl w:val="0"/>
      <w:suppressAutoHyphens/>
      <w:spacing w:after="0" w:line="240" w:lineRule="auto"/>
    </w:pPr>
    <w:rPr>
      <w:rFonts w:ascii="Yu Gothic Light" w:eastAsia="Yu Gothic Light" w:hAnsi="Yu Gothic Light" w:cs="Yu Gothic Light"/>
      <w:sz w:val="22"/>
      <w:szCs w:val="22"/>
      <w:lang w:eastAsia="zh-CN" w:bidi="hi-IN"/>
    </w:rPr>
  </w:style>
  <w:style w:type="character" w:styleId="Strong">
    <w:name w:val="Strong"/>
    <w:basedOn w:val="DefaultParagraphFont"/>
    <w:uiPriority w:val="22"/>
    <w:qFormat/>
    <w:rsid w:val="003926DC"/>
    <w:rPr>
      <w:b/>
      <w:bCs/>
    </w:rPr>
  </w:style>
  <w:style w:type="table" w:styleId="GridTable4-Accent2">
    <w:name w:val="Grid Table 4 Accent 2"/>
    <w:basedOn w:val="TableNormal"/>
    <w:uiPriority w:val="49"/>
    <w:rsid w:val="00134EB0"/>
    <w:pPr>
      <w:spacing w:after="0" w:line="240" w:lineRule="auto"/>
    </w:pPr>
    <w:tblPr>
      <w:tblStyleRowBandSize w:val="1"/>
      <w:tblStyleColBandSize w:val="1"/>
      <w:tblBorders>
        <w:top w:val="single" w:sz="4" w:space="0" w:color="C2FF50" w:themeColor="accent2" w:themeTint="99"/>
        <w:left w:val="single" w:sz="4" w:space="0" w:color="C2FF50" w:themeColor="accent2" w:themeTint="99"/>
        <w:bottom w:val="single" w:sz="4" w:space="0" w:color="C2FF50" w:themeColor="accent2" w:themeTint="99"/>
        <w:right w:val="single" w:sz="4" w:space="0" w:color="C2FF50" w:themeColor="accent2" w:themeTint="99"/>
        <w:insideH w:val="single" w:sz="4" w:space="0" w:color="C2FF50" w:themeColor="accent2" w:themeTint="99"/>
        <w:insideV w:val="single" w:sz="4" w:space="0" w:color="C2FF5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DB00" w:themeColor="accent2"/>
          <w:left w:val="single" w:sz="4" w:space="0" w:color="8FDB00" w:themeColor="accent2"/>
          <w:bottom w:val="single" w:sz="4" w:space="0" w:color="8FDB00" w:themeColor="accent2"/>
          <w:right w:val="single" w:sz="4" w:space="0" w:color="8FDB00" w:themeColor="accent2"/>
          <w:insideH w:val="nil"/>
          <w:insideV w:val="nil"/>
        </w:tcBorders>
        <w:shd w:val="clear" w:color="auto" w:fill="8FDB00" w:themeFill="accent2"/>
      </w:tcPr>
    </w:tblStylePr>
    <w:tblStylePr w:type="lastRow">
      <w:rPr>
        <w:b/>
        <w:bCs/>
      </w:rPr>
      <w:tblPr/>
      <w:tcPr>
        <w:tcBorders>
          <w:top w:val="double" w:sz="4" w:space="0" w:color="8FDB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FC4" w:themeFill="accent2" w:themeFillTint="33"/>
      </w:tcPr>
    </w:tblStylePr>
    <w:tblStylePr w:type="band1Horz">
      <w:tblPr/>
      <w:tcPr>
        <w:shd w:val="clear" w:color="auto" w:fill="EAFFC4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kumarK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rgbClr val="161718"/>
      </a:dk1>
      <a:lt1>
        <a:srgbClr val="FFFFFF"/>
      </a:lt1>
      <a:dk2>
        <a:srgbClr val="4D5154"/>
      </a:dk2>
      <a:lt2>
        <a:srgbClr val="E6E7E8"/>
      </a:lt2>
      <a:accent1>
        <a:srgbClr val="B0FF45"/>
      </a:accent1>
      <a:accent2>
        <a:srgbClr val="8FDB00"/>
      </a:accent2>
      <a:accent3>
        <a:srgbClr val="428003"/>
      </a:accent3>
      <a:accent4>
        <a:srgbClr val="753DFF"/>
      </a:accent4>
      <a:accent5>
        <a:srgbClr val="622AD8"/>
      </a:accent5>
      <a:accent6>
        <a:srgbClr val="7F7F7F"/>
      </a:accent6>
      <a:hlink>
        <a:srgbClr val="753DFF"/>
      </a:hlink>
      <a:folHlink>
        <a:srgbClr val="A5A5A5"/>
      </a:folHlink>
    </a:clrScheme>
    <a:fontScheme name="KPIT Fonts">
      <a:majorFont>
        <a:latin typeface="Work Sans"/>
        <a:ea typeface=""/>
        <a:cs typeface=""/>
      </a:majorFont>
      <a:minorFont>
        <a:latin typeface="Work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A0075F20F844D913120172F4281D9" ma:contentTypeVersion="11" ma:contentTypeDescription="Create a new document." ma:contentTypeScope="" ma:versionID="d564cf4e1ed864986ca2f79792e68e60">
  <xsd:schema xmlns:xsd="http://www.w3.org/2001/XMLSchema" xmlns:xs="http://www.w3.org/2001/XMLSchema" xmlns:p="http://schemas.microsoft.com/office/2006/metadata/properties" xmlns:ns2="f57d8f2f-452f-4543-adb2-f64e69cf95d8" xmlns:ns3="560f607a-810b-43d4-9489-f52adef10293" targetNamespace="http://schemas.microsoft.com/office/2006/metadata/properties" ma:root="true" ma:fieldsID="42a4499eba4f2f01c7fc7f3bcd4d98a5" ns2:_="" ns3:_="">
    <xsd:import namespace="f57d8f2f-452f-4543-adb2-f64e69cf95d8"/>
    <xsd:import namespace="560f607a-810b-43d4-9489-f52adef102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d8f2f-452f-4543-adb2-f64e69cf95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f607a-810b-43d4-9489-f52adef1029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60f607a-810b-43d4-9489-f52adef10293">
      <UserInfo>
        <DisplayName>Saiprasad Gavali</DisplayName>
        <AccountId>2387</AccountId>
        <AccountType/>
      </UserInfo>
      <UserInfo>
        <DisplayName>Gurudev Pawar</DisplayName>
        <AccountId>5120</AccountId>
        <AccountType/>
      </UserInfo>
      <UserInfo>
        <DisplayName>Lawoo Mulik</DisplayName>
        <AccountId>1532</AccountId>
        <AccountType/>
      </UserInfo>
      <UserInfo>
        <DisplayName>Pratima Kumari (PnP)</DisplayName>
        <AccountId>1589</AccountId>
        <AccountType/>
      </UserInfo>
      <UserInfo>
        <DisplayName>Ajaykumar Kandagal</DisplayName>
        <AccountId>1719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FDB16D-650B-4343-97E2-C17D2DFB7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d8f2f-452f-4543-adb2-f64e69cf95d8"/>
    <ds:schemaRef ds:uri="560f607a-810b-43d4-9489-f52adef10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B82763-11BA-4569-BE14-8F5D9CF371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8BCFF-5D59-4AB2-B3F1-815084C3B2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B64753-B9D4-4CDC-AF55-F17D3633DF46}">
  <ds:schemaRefs>
    <ds:schemaRef ds:uri="http://schemas.microsoft.com/office/2006/metadata/properties"/>
    <ds:schemaRef ds:uri="http://schemas.microsoft.com/office/infopath/2007/PartnerControls"/>
    <ds:schemaRef ds:uri="560f607a-810b-43d4-9489-f52adef102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</Template>
  <TotalTime>358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KPIT Technologies Document</vt:lpstr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KPIT Technologies Document</dc:title>
  <dc:subject/>
  <dc:creator>Marketing.Auto@kpit.com</dc:creator>
  <cp:keywords/>
  <dc:description/>
  <cp:lastModifiedBy>Joseph S D</cp:lastModifiedBy>
  <cp:revision>112</cp:revision>
  <cp:lastPrinted>2023-08-06T13:47:00Z</cp:lastPrinted>
  <dcterms:created xsi:type="dcterms:W3CDTF">2023-05-25T17:18:00Z</dcterms:created>
  <dcterms:modified xsi:type="dcterms:W3CDTF">2024-04-10T07:07:00Z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0x010100B12A0075F20F844D913120172F4281D9</vt:lpwstr>
  </property>
</Properties>
</file>